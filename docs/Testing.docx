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B6E" w:rsidRDefault="00AC1B6E" w:rsidP="00AC1B6E"/>
    <w:p w:rsidR="00AC1B6E" w:rsidRDefault="00AC1B6E" w:rsidP="00AC1B6E"/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2F496E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Gestione ristorante</w:t>
      </w:r>
      <w:r w:rsidRPr="002F496E">
        <w:rPr>
          <w:rStyle w:val="Enfasiintensa"/>
          <w:rFonts w:ascii="Arial" w:hAnsi="Arial" w:cs="Arial"/>
          <w:sz w:val="36"/>
        </w:rPr>
        <w:t xml:space="preserve"> 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 w:rsidRPr="002F496E">
        <w:rPr>
          <w:rStyle w:val="Enfasiintensa"/>
          <w:rFonts w:ascii="Arial" w:hAnsi="Arial" w:cs="Arial"/>
          <w:sz w:val="36"/>
        </w:rPr>
        <w:t xml:space="preserve"> </w:t>
      </w:r>
      <w:r>
        <w:rPr>
          <w:rStyle w:val="Enfasiintensa"/>
          <w:rFonts w:ascii="Arial" w:hAnsi="Arial" w:cs="Arial"/>
          <w:sz w:val="36"/>
        </w:rPr>
        <w:t>“Soft Food”</w:t>
      </w: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ind w:right="4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</w:p>
    <w:p w:rsidR="00AC1B6E" w:rsidRPr="00FA3312" w:rsidRDefault="00AC1B6E" w:rsidP="00AC1B6E">
      <w:pPr>
        <w:tabs>
          <w:tab w:val="left" w:pos="1520"/>
          <w:tab w:val="left" w:pos="5940"/>
          <w:tab w:val="left" w:pos="6300"/>
        </w:tabs>
        <w:spacing w:line="360" w:lineRule="auto"/>
        <w:ind w:right="6"/>
        <w:jc w:val="right"/>
        <w:rPr>
          <w:rStyle w:val="Enfasiintensa"/>
        </w:rPr>
      </w:pPr>
      <w:r>
        <w:rPr>
          <w:rStyle w:val="Enfasiintensa"/>
          <w:rFonts w:ascii="Arial" w:hAnsi="Arial" w:cs="Arial"/>
          <w:sz w:val="36"/>
        </w:rPr>
        <w:t>Testing funzionale</w:t>
      </w:r>
    </w:p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Pr="00FA3312" w:rsidRDefault="00AC1B6E" w:rsidP="00AC1B6E"/>
    <w:p w:rsidR="00AC1B6E" w:rsidRDefault="00AC1B6E" w:rsidP="00AC1B6E">
      <w:pPr>
        <w:rPr>
          <w:rStyle w:val="Enfasiintensa"/>
        </w:rPr>
      </w:pPr>
    </w:p>
    <w:p w:rsidR="000F1ACE" w:rsidRDefault="000F1ACE" w:rsidP="00AC1B6E">
      <w:pPr>
        <w:rPr>
          <w:rStyle w:val="Enfasiintensa"/>
        </w:rPr>
      </w:pPr>
    </w:p>
    <w:p w:rsidR="000F1ACE" w:rsidRPr="00FA3312" w:rsidRDefault="000F1ACE" w:rsidP="00AC1B6E">
      <w:pPr>
        <w:rPr>
          <w:rStyle w:val="Enfasiintensa"/>
        </w:rPr>
      </w:pPr>
    </w:p>
    <w:p w:rsidR="00AC1B6E" w:rsidRDefault="00AC1B6E" w:rsidP="00AC1B6E"/>
    <w:p w:rsidR="00747784" w:rsidRDefault="00AC1B6E" w:rsidP="00747784">
      <w:pPr>
        <w:pStyle w:val="Titolo2"/>
      </w:pPr>
      <w:bookmarkStart w:id="0" w:name="_Toc230687321"/>
      <w:r w:rsidRPr="001244D1">
        <w:rPr>
          <w:rFonts w:ascii="Times New Roman" w:hAnsi="Times New Roman" w:cs="Times New Roman"/>
          <w:i/>
          <w:sz w:val="28"/>
        </w:rPr>
        <w:lastRenderedPageBreak/>
        <w:t>Indice</w:t>
      </w:r>
      <w:bookmarkEnd w:id="0"/>
    </w:p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695ED9" w:rsidRDefault="00695ED9"/>
    <w:p w:rsidR="00E235B4" w:rsidRDefault="00E235B4"/>
    <w:p w:rsidR="00E235B4" w:rsidRDefault="00E235B4"/>
    <w:p w:rsidR="00695ED9" w:rsidRDefault="00695ED9"/>
    <w:p w:rsidR="00695ED9" w:rsidRDefault="00695ED9" w:rsidP="00695ED9">
      <w:pPr>
        <w:jc w:val="center"/>
        <w:rPr>
          <w:rStyle w:val="Enfasiintensa"/>
        </w:rPr>
      </w:pPr>
      <w:r w:rsidRPr="00FF0A41">
        <w:rPr>
          <w:rStyle w:val="Enfasiintensa"/>
          <w:rFonts w:ascii="Times New Roman" w:hAnsi="Times New Roman"/>
          <w:sz w:val="28"/>
        </w:rPr>
        <w:lastRenderedPageBreak/>
        <w:t>Revisioni</w:t>
      </w:r>
    </w:p>
    <w:p w:rsidR="00695ED9" w:rsidRPr="00FF0A41" w:rsidRDefault="00695ED9" w:rsidP="00695ED9">
      <w:pPr>
        <w:jc w:val="center"/>
        <w:rPr>
          <w:rStyle w:val="Enfasiintensa"/>
        </w:rPr>
      </w:pPr>
    </w:p>
    <w:tbl>
      <w:tblPr>
        <w:tblW w:w="0" w:type="auto"/>
        <w:tblBorders>
          <w:top w:val="single" w:sz="6" w:space="0" w:color="0070C0"/>
          <w:left w:val="single" w:sz="6" w:space="0" w:color="0070C0"/>
          <w:bottom w:val="single" w:sz="6" w:space="0" w:color="0070C0"/>
          <w:right w:val="single" w:sz="6" w:space="0" w:color="0070C0"/>
          <w:insideH w:val="single" w:sz="6" w:space="0" w:color="0070C0"/>
          <w:insideV w:val="single" w:sz="6" w:space="0" w:color="0070C0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95ED9"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  <w:rFonts w:asciiTheme="minorHAnsi" w:eastAsiaTheme="minorEastAsia" w:hAnsiTheme="minorHAnsi" w:cstheme="minorBidi"/>
                <w:sz w:val="22"/>
                <w:szCs w:val="22"/>
                <w:lang w:val="it-IT" w:eastAsia="it-IT"/>
              </w:rPr>
            </w:pPr>
            <w:r w:rsidRPr="00175991">
              <w:rPr>
                <w:rStyle w:val="Enfasiintensa"/>
                <w:sz w:val="24"/>
              </w:rPr>
              <w:t>Dat</w:t>
            </w:r>
            <w:r>
              <w:rPr>
                <w:rStyle w:val="Enfasiintensa"/>
                <w:sz w:val="24"/>
              </w:rPr>
              <w:t>a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Versione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Descrizione</w:t>
            </w:r>
          </w:p>
        </w:tc>
        <w:tc>
          <w:tcPr>
            <w:tcW w:w="2304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rStyle w:val="Enfasiintensa"/>
              </w:rPr>
            </w:pPr>
            <w:r w:rsidRPr="001630BA">
              <w:rPr>
                <w:rStyle w:val="Enfasiintensa"/>
                <w:sz w:val="24"/>
                <w:lang w:val="it-IT"/>
              </w:rPr>
              <w:t>Autore</w:t>
            </w:r>
          </w:p>
        </w:tc>
      </w:tr>
      <w:tr w:rsidR="00695ED9" w:rsidRPr="00175991">
        <w:tc>
          <w:tcPr>
            <w:tcW w:w="2304" w:type="dxa"/>
          </w:tcPr>
          <w:p w:rsidR="00695ED9" w:rsidRPr="00E105BE" w:rsidRDefault="00695ED9" w:rsidP="00695ED9">
            <w:pPr>
              <w:pStyle w:val="Tabletext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 w:rsidRPr="00E105BE">
              <w:rPr>
                <w:sz w:val="24"/>
              </w:rPr>
              <w:t>/0</w:t>
            </w:r>
            <w:r>
              <w:rPr>
                <w:sz w:val="24"/>
              </w:rPr>
              <w:t>5</w:t>
            </w:r>
            <w:r w:rsidRPr="00E105BE">
              <w:rPr>
                <w:sz w:val="24"/>
              </w:rPr>
              <w:t>/2009</w:t>
            </w:r>
          </w:p>
        </w:tc>
        <w:tc>
          <w:tcPr>
            <w:tcW w:w="1152" w:type="dxa"/>
          </w:tcPr>
          <w:p w:rsidR="00695ED9" w:rsidRPr="00175991" w:rsidRDefault="00695ED9" w:rsidP="002D57DF">
            <w:pPr>
              <w:pStyle w:val="Tabletext"/>
              <w:jc w:val="center"/>
              <w:rPr>
                <w:sz w:val="24"/>
              </w:rPr>
            </w:pPr>
            <w:r w:rsidRPr="00175991">
              <w:rPr>
                <w:sz w:val="24"/>
              </w:rPr>
              <w:t>1</w:t>
            </w:r>
          </w:p>
        </w:tc>
        <w:tc>
          <w:tcPr>
            <w:tcW w:w="3744" w:type="dxa"/>
          </w:tcPr>
          <w:p w:rsidR="00695ED9" w:rsidRPr="00175991" w:rsidRDefault="00695ED9" w:rsidP="002D57DF">
            <w:pPr>
              <w:pStyle w:val="Tabletext"/>
              <w:rPr>
                <w:sz w:val="24"/>
              </w:rPr>
            </w:pPr>
            <w:r>
              <w:rPr>
                <w:sz w:val="24"/>
              </w:rPr>
              <w:t>Testing funzionale</w:t>
            </w:r>
          </w:p>
        </w:tc>
        <w:tc>
          <w:tcPr>
            <w:tcW w:w="2304" w:type="dxa"/>
          </w:tcPr>
          <w:p w:rsidR="00695ED9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Maria</w:t>
            </w:r>
            <w:r w:rsidR="00B7149A">
              <w:rPr>
                <w:sz w:val="24"/>
                <w:lang w:val="it-IT"/>
              </w:rPr>
              <w:t xml:space="preserve"> R</w:t>
            </w:r>
            <w:r>
              <w:rPr>
                <w:sz w:val="24"/>
                <w:lang w:val="it-IT"/>
              </w:rPr>
              <w:t>osaria Paone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>
              <w:rPr>
                <w:sz w:val="24"/>
                <w:lang w:val="it-IT"/>
              </w:rPr>
              <w:t>Marco Grasso</w:t>
            </w:r>
          </w:p>
          <w:p w:rsidR="00695ED9" w:rsidRPr="00153190" w:rsidRDefault="00695ED9" w:rsidP="002D57DF">
            <w:pPr>
              <w:pStyle w:val="Tabletext"/>
              <w:rPr>
                <w:sz w:val="24"/>
                <w:lang w:val="it-IT"/>
              </w:rPr>
            </w:pPr>
            <w:r w:rsidRPr="00153190">
              <w:rPr>
                <w:sz w:val="24"/>
                <w:lang w:val="it-IT"/>
              </w:rPr>
              <w:t>Francesco Pacilio</w:t>
            </w:r>
          </w:p>
        </w:tc>
      </w:tr>
    </w:tbl>
    <w:p w:rsidR="00695ED9" w:rsidRDefault="00695ED9" w:rsidP="00695ED9">
      <w:pPr>
        <w:pStyle w:val="Titolo1"/>
        <w:ind w:right="146"/>
        <w:rPr>
          <w:rStyle w:val="Enfasiintensa"/>
          <w:rFonts w:asciiTheme="minorHAnsi" w:eastAsiaTheme="minorEastAsia" w:hAnsiTheme="minorHAnsi" w:cstheme="minorBidi"/>
          <w:b/>
          <w:bCs/>
          <w:sz w:val="22"/>
          <w:szCs w:val="22"/>
        </w:rPr>
      </w:pPr>
    </w:p>
    <w:p w:rsidR="00695ED9" w:rsidRDefault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Pr="00695ED9" w:rsidRDefault="00695ED9" w:rsidP="00695ED9"/>
    <w:p w:rsidR="00695ED9" w:rsidRDefault="00695ED9" w:rsidP="00695ED9"/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E235B4" w:rsidRDefault="00E235B4" w:rsidP="00695ED9">
      <w:pPr>
        <w:jc w:val="center"/>
      </w:pPr>
    </w:p>
    <w:p w:rsidR="00E235B4" w:rsidRDefault="00E235B4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jc w:val="center"/>
      </w:pPr>
    </w:p>
    <w:p w:rsidR="00695ED9" w:rsidRDefault="00695ED9" w:rsidP="00695ED9">
      <w:pPr>
        <w:pStyle w:val="Titolo2"/>
        <w:numPr>
          <w:ilvl w:val="0"/>
          <w:numId w:val="1"/>
        </w:numPr>
        <w:ind w:left="284" w:hanging="284"/>
        <w:rPr>
          <w:rFonts w:ascii="Times New Roman" w:hAnsi="Times New Roman" w:cs="Times New Roman"/>
          <w:i/>
          <w:sz w:val="28"/>
          <w:lang w:val="en-US"/>
        </w:rPr>
      </w:pPr>
      <w:bookmarkStart w:id="1" w:name="_Toc230687322"/>
      <w:r w:rsidRPr="00501A0E">
        <w:rPr>
          <w:rFonts w:ascii="Times New Roman" w:hAnsi="Times New Roman" w:cs="Times New Roman"/>
          <w:i/>
          <w:sz w:val="28"/>
        </w:rPr>
        <w:lastRenderedPageBreak/>
        <w:t>Introduzione</w:t>
      </w:r>
      <w:bookmarkEnd w:id="1"/>
      <w:r w:rsidR="0089392C">
        <w:rPr>
          <w:rFonts w:ascii="Times New Roman" w:hAnsi="Times New Roman" w:cs="Times New Roman"/>
          <w:i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8"/>
        </w:rPr>
        <w:instrText>1. Introduzione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8"/>
        </w:rPr>
        <w:fldChar w:fldCharType="end"/>
      </w:r>
    </w:p>
    <w:p w:rsidR="00695ED9" w:rsidRDefault="00695ED9" w:rsidP="00695ED9">
      <w:pPr>
        <w:rPr>
          <w:lang w:val="en-US"/>
        </w:rPr>
      </w:pPr>
    </w:p>
    <w:p w:rsidR="00E87989" w:rsidRPr="00E87989" w:rsidRDefault="00695ED9" w:rsidP="00E87989">
      <w:pPr>
        <w:pStyle w:val="Titolo2"/>
        <w:numPr>
          <w:ilvl w:val="1"/>
          <w:numId w:val="1"/>
        </w:numPr>
        <w:ind w:left="567" w:hanging="425"/>
        <w:rPr>
          <w:rFonts w:ascii="Times New Roman" w:hAnsi="Times New Roman" w:cs="Times New Roman"/>
          <w:i/>
          <w:sz w:val="24"/>
        </w:rPr>
      </w:pPr>
      <w:bookmarkStart w:id="2" w:name="_Toc230687323"/>
      <w:r w:rsidRPr="00392BBE">
        <w:rPr>
          <w:rFonts w:ascii="Times New Roman" w:hAnsi="Times New Roman" w:cs="Times New Roman"/>
          <w:i/>
          <w:sz w:val="24"/>
        </w:rPr>
        <w:t>Obiettivo</w:t>
      </w:r>
      <w:bookmarkEnd w:id="2"/>
      <w:r w:rsidR="0089392C">
        <w:rPr>
          <w:rFonts w:ascii="Times New Roman" w:hAnsi="Times New Roman" w:cs="Times New Roman"/>
          <w:i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i/>
          <w:sz w:val="24"/>
        </w:rPr>
        <w:instrText>1.1. Obiettivo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i/>
          <w:sz w:val="24"/>
        </w:rPr>
        <w:fldChar w:fldCharType="end"/>
      </w:r>
    </w:p>
    <w:p w:rsidR="00695ED9" w:rsidRPr="00392BBE" w:rsidRDefault="00695ED9" w:rsidP="00695ED9">
      <w:pPr>
        <w:jc w:val="both"/>
      </w:pPr>
    </w:p>
    <w:p w:rsidR="00695ED9" w:rsidRDefault="00695ED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 w:rsidRPr="00377BB6">
        <w:rPr>
          <w:rFonts w:ascii="Times New Roman" w:hAnsi="Times New Roman" w:cs="Times New Roman"/>
          <w:sz w:val="24"/>
        </w:rPr>
        <w:t xml:space="preserve">Il documento </w:t>
      </w:r>
      <w:r>
        <w:rPr>
          <w:rFonts w:ascii="Times New Roman" w:hAnsi="Times New Roman" w:cs="Times New Roman"/>
          <w:sz w:val="24"/>
        </w:rPr>
        <w:t xml:space="preserve">fornisce una descrizione dell’attività di testing svolta per l’applicazione software </w:t>
      </w:r>
      <w:r w:rsidRPr="00377BB6">
        <w:rPr>
          <w:rFonts w:ascii="Times New Roman" w:hAnsi="Times New Roman" w:cs="Times New Roman"/>
          <w:i/>
          <w:sz w:val="24"/>
        </w:rPr>
        <w:t>“Soft Food</w:t>
      </w:r>
      <w:r>
        <w:rPr>
          <w:rFonts w:ascii="Times New Roman" w:hAnsi="Times New Roman" w:cs="Times New Roman"/>
          <w:i/>
          <w:sz w:val="24"/>
        </w:rPr>
        <w:t>”</w:t>
      </w:r>
      <w:r>
        <w:rPr>
          <w:rFonts w:ascii="Times New Roman" w:hAnsi="Times New Roman" w:cs="Times New Roman"/>
          <w:sz w:val="24"/>
        </w:rPr>
        <w:t>.</w:t>
      </w:r>
      <w:r w:rsidR="002A3409">
        <w:rPr>
          <w:rFonts w:ascii="Times New Roman" w:hAnsi="Times New Roman" w:cs="Times New Roman"/>
          <w:sz w:val="24"/>
        </w:rPr>
        <w:t xml:space="preserve"> La tipologia di testing applicata è un testing black box, quindi di tipo funzionale, fondato sull’analisi degli output generati dal sistema e dai suoi componenti in risposta ad input (test case applicati) definiti sulla base della sola conoscenza dei requisiti specificati per il sistema e dei suoi componenti.</w:t>
      </w:r>
    </w:p>
    <w:p w:rsidR="00BD1F9F" w:rsidRDefault="002A3409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Il criterio di copertura adottato, che definisce gli elementi del software che i casi di test devono coprire, prevede l’esecuzione di ogni funzionalità almeno una volta. Per ogni funzionalità il numero di testing eseguito varia in base ai dati di ingresso e di uscita, dalle precondizioni e postcondizioni.</w:t>
      </w:r>
      <w:r w:rsidR="00BD1F9F">
        <w:rPr>
          <w:rFonts w:ascii="Times New Roman" w:hAnsi="Times New Roman" w:cs="Times New Roman"/>
          <w:sz w:val="24"/>
        </w:rPr>
        <w:t xml:space="preserve"> </w:t>
      </w:r>
    </w:p>
    <w:p w:rsidR="002A3409" w:rsidRDefault="00BD1F9F" w:rsidP="00695ED9">
      <w:pPr>
        <w:tabs>
          <w:tab w:val="left" w:pos="1520"/>
        </w:tabs>
        <w:ind w:left="142" w:right="146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 quanto riguarda la strategia per la definizione dei casi di test è stato adottato un approccio basato sulla suddivisione degli input in classi di equivalenze. Il dominio dei dati di ingresso è suddiviso in classi di casi di test in modo tale che, se il sistema è corretto per un caso di test, si può dedurre ragionevolmente che è corretto per ogni caso di test in quella classe. Ogni classe di equivalenza possiede un insieme di stati validi e non validi per una condizione sulle variabili di ingresso</w:t>
      </w:r>
      <w:r w:rsidR="002069EE">
        <w:rPr>
          <w:rFonts w:ascii="Times New Roman" w:hAnsi="Times New Roman" w:cs="Times New Roman"/>
          <w:sz w:val="24"/>
        </w:rPr>
        <w:t xml:space="preserve"> ed è coperta da almeno un caso di test</w:t>
      </w:r>
      <w:r>
        <w:rPr>
          <w:rFonts w:ascii="Times New Roman" w:hAnsi="Times New Roman" w:cs="Times New Roman"/>
          <w:sz w:val="24"/>
        </w:rPr>
        <w:t>.</w:t>
      </w:r>
      <w:r w:rsidR="005B1199">
        <w:rPr>
          <w:rFonts w:ascii="Times New Roman" w:hAnsi="Times New Roman" w:cs="Times New Roman"/>
          <w:sz w:val="24"/>
        </w:rPr>
        <w:t xml:space="preserve"> I</w:t>
      </w:r>
      <w:r w:rsidR="002069EE">
        <w:rPr>
          <w:rFonts w:ascii="Times New Roman" w:hAnsi="Times New Roman" w:cs="Times New Roman"/>
          <w:sz w:val="24"/>
        </w:rPr>
        <w:t xml:space="preserve"> casi di test individuati coprono tutte le classi di equivalenza valide, con il vincolo che ciascun caso di test comprenda il maggior numero possibi</w:t>
      </w:r>
      <w:r w:rsidR="005B1199">
        <w:rPr>
          <w:rFonts w:ascii="Times New Roman" w:hAnsi="Times New Roman" w:cs="Times New Roman"/>
          <w:sz w:val="24"/>
        </w:rPr>
        <w:t xml:space="preserve">le di classi valide non ancora </w:t>
      </w:r>
      <w:r w:rsidR="002069EE">
        <w:rPr>
          <w:rFonts w:ascii="Times New Roman" w:hAnsi="Times New Roman" w:cs="Times New Roman"/>
          <w:sz w:val="24"/>
        </w:rPr>
        <w:t>coperte, e coprono tutte le classi di equivalenza non valide, con il vincolo che ciascun caso di test copra una ed una sola delle classi non valide.</w:t>
      </w:r>
    </w:p>
    <w:p w:rsidR="00695ED9" w:rsidRDefault="00695ED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E87989" w:rsidRDefault="00E87989" w:rsidP="00695ED9">
      <w:pPr>
        <w:jc w:val="center"/>
      </w:pPr>
    </w:p>
    <w:p w:rsidR="00592736" w:rsidRDefault="00592736" w:rsidP="00695ED9">
      <w:pPr>
        <w:jc w:val="center"/>
      </w:pPr>
    </w:p>
    <w:p w:rsidR="00FE7A85" w:rsidRDefault="00E87989" w:rsidP="006B7C2F">
      <w:pPr>
        <w:pStyle w:val="Paragrafoelenco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  <w:r w:rsidRPr="00E87989">
        <w:rPr>
          <w:rFonts w:ascii="Times New Roman" w:hAnsi="Times New Roman" w:cs="Times New Roman"/>
          <w:b/>
          <w:i/>
          <w:color w:val="4F81BD" w:themeColor="accent1"/>
          <w:sz w:val="28"/>
        </w:rPr>
        <w:lastRenderedPageBreak/>
        <w:t xml:space="preserve">Funzionalità </w:t>
      </w:r>
      <w:r w:rsidR="009F726C">
        <w:rPr>
          <w:rFonts w:ascii="Times New Roman" w:hAnsi="Times New Roman" w:cs="Times New Roman"/>
          <w:b/>
          <w:i/>
          <w:color w:val="4F81BD" w:themeColor="accent1"/>
          <w:sz w:val="28"/>
        </w:rPr>
        <w:t>s</w:t>
      </w:r>
      <w:r>
        <w:rPr>
          <w:rFonts w:ascii="Times New Roman" w:hAnsi="Times New Roman" w:cs="Times New Roman"/>
          <w:b/>
          <w:i/>
          <w:color w:val="4F81BD" w:themeColor="accent1"/>
          <w:sz w:val="28"/>
        </w:rPr>
        <w:t>erver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8"/>
        </w:rPr>
        <w:instrText>2. Funzionalità server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8"/>
        </w:rPr>
        <w:fldChar w:fldCharType="end"/>
      </w:r>
    </w:p>
    <w:p w:rsidR="006B7C2F" w:rsidRPr="006B7C2F" w:rsidRDefault="006B7C2F" w:rsidP="006B7C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F2242F" w:rsidRDefault="00F2242F" w:rsidP="00F2242F">
      <w:pPr>
        <w:pStyle w:val="Paragrafoelenco"/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Login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Login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2B6D07" w:rsidRDefault="00E91B26" w:rsidP="002B6D07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E91B26" w:rsidRDefault="00E91B26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Logout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2.2. Logout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91B26" w:rsidRPr="00E91B26" w:rsidRDefault="00E91B26" w:rsidP="00E91B26">
      <w:pPr>
        <w:ind w:left="284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7A85" w:rsidRDefault="00FE7A85" w:rsidP="00FE7A85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ristorante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2266E4">
        <w:instrText xml:space="preserve"> XE "</w:instrText>
      </w:r>
      <w:r w:rsidR="002266E4" w:rsidRPr="000142F8">
        <w:rPr>
          <w:rFonts w:ascii="Times New Roman" w:hAnsi="Times New Roman" w:cs="Times New Roman"/>
          <w:b/>
          <w:i/>
          <w:color w:val="4F81BD" w:themeColor="accent1"/>
          <w:sz w:val="24"/>
        </w:rPr>
        <w:instrText>2.1. Inserimento ristorante</w:instrText>
      </w:r>
      <w:r w:rsidR="002266E4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A64F3" w:rsidRPr="00FE7A85" w:rsidRDefault="002A64F3" w:rsidP="00FE7A85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26"/>
        <w:gridCol w:w="801"/>
        <w:gridCol w:w="2517"/>
        <w:gridCol w:w="851"/>
        <w:gridCol w:w="2693"/>
      </w:tblGrid>
      <w:tr w:rsidR="00FE7A85" w:rsidTr="00070712">
        <w:trPr>
          <w:cnfStyle w:val="100000000000"/>
        </w:trPr>
        <w:tc>
          <w:tcPr>
            <w:cnfStyle w:val="001000000000"/>
            <w:tcW w:w="192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6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3013BD" w:rsidRDefault="00FE7A85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235B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E7A85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E7A85" w:rsidRPr="00F2242F" w:rsidRDefault="00FE7A85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6CB3" w:rsidTr="00006CB3">
        <w:tc>
          <w:tcPr>
            <w:cnfStyle w:val="001000000000"/>
            <w:tcW w:w="1926" w:type="dxa"/>
            <w:tcBorders>
              <w:bottom w:val="single" w:sz="8" w:space="0" w:color="4F81BD" w:themeColor="accent1"/>
            </w:tcBorders>
          </w:tcPr>
          <w:p w:rsidR="00070712" w:rsidRPr="003013BD" w:rsidRDefault="00E235B4" w:rsidP="000707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A64F3" w:rsidRPr="003013BD" w:rsidRDefault="002A64F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1" w:type="dxa"/>
            <w:tcBorders>
              <w:bottom w:val="single" w:sz="8" w:space="0" w:color="4F81BD" w:themeColor="accent1"/>
            </w:tcBorders>
          </w:tcPr>
          <w:p w:rsidR="00FE7A85" w:rsidRPr="00313C3C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517" w:type="dxa"/>
            <w:tcBorders>
              <w:bottom w:val="single" w:sz="8" w:space="0" w:color="4F81BD" w:themeColor="accent1"/>
            </w:tcBorders>
          </w:tcPr>
          <w:p w:rsidR="00FE7A85" w:rsidRPr="00313C3C" w:rsidRDefault="00070712" w:rsidP="000707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51" w:type="dxa"/>
            <w:tcBorders>
              <w:bottom w:val="single" w:sz="8" w:space="0" w:color="4F81BD" w:themeColor="accent1"/>
            </w:tcBorders>
          </w:tcPr>
          <w:p w:rsidR="00FE7A85" w:rsidRDefault="00FF32F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30D8B" w:rsidRDefault="00B30D8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070712" w:rsidRDefault="0007071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70712" w:rsidRPr="00313C3C" w:rsidRDefault="0007071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93" w:type="dxa"/>
            <w:tcBorders>
              <w:bottom w:val="single" w:sz="8" w:space="0" w:color="4F81BD" w:themeColor="accent1"/>
            </w:tcBorders>
          </w:tcPr>
          <w:p w:rsidR="00B30D8B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CAMERIERE 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70712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30D8B" w:rsidRPr="00313C3C" w:rsidRDefault="0007071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C40506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B30D8B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B30D8B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Default="009A0DE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9A0DEF" w:rsidRPr="00313C3C" w:rsidRDefault="009A0DEF" w:rsidP="009A0DEF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30D8B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A0DEF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313C3C" w:rsidRDefault="009A0DEF" w:rsidP="002266E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FE7A85" w:rsidRDefault="00E235B4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C40506" w:rsidRPr="003013BD" w:rsidRDefault="00A66F7D" w:rsidP="00C4050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</w:t>
            </w:r>
            <w:r w:rsidR="00C4050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11 cifre</w:t>
            </w:r>
          </w:p>
        </w:tc>
        <w:tc>
          <w:tcPr>
            <w:tcW w:w="801" w:type="dxa"/>
          </w:tcPr>
          <w:p w:rsidR="00FE7A85" w:rsidRPr="00313C3C" w:rsidRDefault="00FF32F1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517" w:type="dxa"/>
          </w:tcPr>
          <w:p w:rsidR="00FE7A85" w:rsidRPr="00313C3C" w:rsidRDefault="00A66F7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FE7A85" w:rsidRPr="00483C6F" w:rsidRDefault="00FF32F1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9A0DEF" w:rsidRPr="00483C6F" w:rsidRDefault="009A0DEF" w:rsidP="009A0DE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A0DEF" w:rsidRPr="00483C6F" w:rsidRDefault="009A0DE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FE7A85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="003013BD" w:rsidRPr="00483C6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A0DEF" w:rsidRPr="00483C6F" w:rsidRDefault="009A0DE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0DEF" w:rsidRPr="00483C6F" w:rsidRDefault="00EF773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9A0DEF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ED19F2" w:rsidRPr="003013BD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alfanumeric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</w:p>
        </w:tc>
        <w:tc>
          <w:tcPr>
            <w:tcW w:w="801" w:type="dxa"/>
          </w:tcPr>
          <w:p w:rsidR="00ED19F2" w:rsidRPr="00313C3C" w:rsidRDefault="007A6D50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517" w:type="dxa"/>
          </w:tcPr>
          <w:p w:rsidR="00ED19F2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51" w:type="dxa"/>
          </w:tcPr>
          <w:p w:rsidR="00ED19F2" w:rsidRPr="007A6D50" w:rsidRDefault="008E7FC2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6D50" w:rsidRPr="007A6D50" w:rsidRDefault="007A6D50" w:rsidP="007A6D5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</w:tcPr>
          <w:p w:rsidR="007A6D50" w:rsidRPr="007A6D50" w:rsidRDefault="007A6D5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915F9" w:rsidRDefault="000915F9" w:rsidP="000915F9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ED19F2" w:rsidRDefault="000915F9" w:rsidP="000915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13C3C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8E5CD6" w:rsidRDefault="008E5CD6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483C6F" w:rsidRDefault="008E7FC2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E5CD6" w:rsidRPr="00483C6F" w:rsidRDefault="008E5CD6" w:rsidP="008E5C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E5CD6" w:rsidRPr="00483C6F" w:rsidRDefault="008E5CD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700B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c>
          <w:tcPr>
            <w:cnfStyle w:val="001000000000"/>
            <w:tcW w:w="1926" w:type="dxa"/>
          </w:tcPr>
          <w:p w:rsidR="00ED19F2" w:rsidRDefault="00ED19F2" w:rsidP="00ED19F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ED19F2" w:rsidRDefault="006C52DE" w:rsidP="006C52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numeric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</w:t>
            </w:r>
            <w:r w:rsidR="00ED19F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di 5 cifre</w:t>
            </w:r>
          </w:p>
        </w:tc>
        <w:tc>
          <w:tcPr>
            <w:tcW w:w="801" w:type="dxa"/>
          </w:tcPr>
          <w:p w:rsidR="00ED19F2" w:rsidRPr="00483C6F" w:rsidRDefault="008E7FC2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7" w:type="dxa"/>
          </w:tcPr>
          <w:p w:rsidR="00ED19F2" w:rsidRPr="00483C6F" w:rsidRDefault="002E272B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</w:tcPr>
          <w:p w:rsidR="00ED19F2" w:rsidRPr="00483C6F" w:rsidRDefault="008E7FC2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483C6F" w:rsidRPr="00483C6F" w:rsidRDefault="00483C6F" w:rsidP="00483C6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483C6F" w:rsidRDefault="00483C6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483C6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93" w:type="dxa"/>
          </w:tcPr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3C6F" w:rsidRPr="00483C6F" w:rsidRDefault="00483C6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83C6F" w:rsidRPr="00483C6F" w:rsidRDefault="006C52DE" w:rsidP="00D342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483C6F"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06CB3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857EE" w:rsidRDefault="006857EE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ED19F2" w:rsidRDefault="006857EE" w:rsidP="006857E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F52BD8" w:rsidRDefault="008E7FC2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483C6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54C49" w:rsidRPr="003D36FF"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D19F2" w:rsidRPr="003D36FF" w:rsidRDefault="008E7FC2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83C6F" w:rsidRPr="003D36FF" w:rsidRDefault="00483C6F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B93F43" w:rsidRPr="003D36FF" w:rsidRDefault="00B93F43" w:rsidP="00C4050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93F43" w:rsidRPr="003D36FF" w:rsidRDefault="00B93F43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83C6F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483C6F" w:rsidRPr="003D36FF" w:rsidRDefault="00D700B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ED19F2" w:rsidRPr="003D36FF" w:rsidRDefault="00483C6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B93F43" w:rsidRPr="003D36FF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93F43" w:rsidRPr="003D36FF" w:rsidRDefault="00B93F43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070712" w:rsidTr="00006CB3"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070712" w:rsidTr="00006CB3">
        <w:trPr>
          <w:cnfStyle w:val="000000100000"/>
        </w:trPr>
        <w:tc>
          <w:tcPr>
            <w:cnfStyle w:val="001000000000"/>
            <w:tcW w:w="192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Default="003D36FF" w:rsidP="006857E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F52BD8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</w:tc>
        <w:tc>
          <w:tcPr>
            <w:tcW w:w="25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B54C4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5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0707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D36FF" w:rsidRPr="003D36FF" w:rsidRDefault="003D36FF" w:rsidP="00483C6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D36F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56684" w:rsidRDefault="00F56684" w:rsidP="00F56684"/>
    <w:p w:rsidR="006E27CC" w:rsidRPr="006C6D2E" w:rsidRDefault="006E27CC" w:rsidP="006E27CC">
      <w:pPr>
        <w:rPr>
          <w:u w:val="single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6E27CC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i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</w:t>
            </w: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Output</w:t>
            </w:r>
          </w:p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0"/>
              </w:rPr>
              <w:t>Esito</w:t>
            </w:r>
          </w:p>
        </w:tc>
      </w:tr>
      <w:tr w:rsidR="006E27CC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07071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707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6E27CC" w:rsidRPr="003013BD" w:rsidRDefault="00BE4114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AD4572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</w:tcPr>
          <w:p w:rsidR="00006CB3" w:rsidRPr="00313C3C" w:rsidRDefault="00006CB3" w:rsidP="00AD457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457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AD457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EC12D6">
            <w:pPr>
              <w:jc w:val="center"/>
              <w:cnfStyle w:val="0000001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EC12D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06CB3" w:rsidRDefault="00006CB3" w:rsidP="00EC12D6">
            <w:pPr>
              <w:jc w:val="center"/>
              <w:cnfStyle w:val="000000000000"/>
            </w:pP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C12D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E6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C12D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67FC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006C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D75D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12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F8524F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96CB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D39B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D342F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9320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D342F6">
            <w:pPr>
              <w:jc w:val="center"/>
              <w:cnfStyle w:val="0000001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="00D342F6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559" w:type="dxa"/>
          </w:tcPr>
          <w:p w:rsidR="00006CB3" w:rsidRDefault="00006CB3" w:rsidP="00D342F6">
            <w:pPr>
              <w:jc w:val="center"/>
              <w:cnfStyle w:val="000000000000"/>
            </w:pP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15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B1647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29</w:t>
            </w:r>
          </w:p>
        </w:tc>
        <w:tc>
          <w:tcPr>
            <w:tcW w:w="2410" w:type="dxa"/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342F6" w:rsidRDefault="00D342F6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06CB3" w:rsidRPr="00313C3C" w:rsidRDefault="00006CB3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06CB3" w:rsidRPr="00313C3C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06CB3" w:rsidRPr="003013BD" w:rsidRDefault="00006CB3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06CB3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E572B5">
            <w:pPr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13B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D342F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342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006CB3" w:rsidRDefault="00006CB3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006CB3" w:rsidRPr="00313C3C" w:rsidRDefault="00D342F6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13C3C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6CB3" w:rsidRPr="003013BD" w:rsidRDefault="00006CB3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FE7A85" w:rsidRDefault="00FE7A85" w:rsidP="00FE7A85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6B7C2F" w:rsidRPr="00700F22" w:rsidRDefault="006B7C2F" w:rsidP="00F224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ragione sociale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2.4. Selezione ristorante per ragione sociale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6B7C2F" w:rsidTr="00153509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B7C2F" w:rsidTr="00153509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E235B4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B7C2F"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B7C2F" w:rsidRPr="006132EB" w:rsidRDefault="006B7C2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66F7D" w:rsidTr="00153509">
        <w:tc>
          <w:tcPr>
            <w:cnfStyle w:val="001000000000"/>
            <w:tcW w:w="2390" w:type="dxa"/>
          </w:tcPr>
          <w:p w:rsidR="00153509" w:rsidRPr="003013BD" w:rsidRDefault="00A66F7D" w:rsidP="001535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66F7D" w:rsidRPr="003013BD" w:rsidRDefault="00A66F7D" w:rsidP="006559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A66F7D" w:rsidRPr="00313C3C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A66F7D" w:rsidRPr="00313C3C" w:rsidRDefault="00153509" w:rsidP="006559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66F7D" w:rsidRDefault="00A66F7D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3509" w:rsidRDefault="00153509" w:rsidP="006559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3509" w:rsidRPr="00313C3C" w:rsidRDefault="00153509" w:rsidP="0015350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3509" w:rsidRPr="00FE7A2F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66F7D" w:rsidRPr="00313C3C" w:rsidRDefault="00153509" w:rsidP="001535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B7C2F" w:rsidTr="00153509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6B7C2F" w:rsidRDefault="00E235B4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153509" w:rsidRPr="006132EB" w:rsidRDefault="0015350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6B7C2F" w:rsidRPr="00313C3C" w:rsidRDefault="00662DF3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131F7B" w:rsidRPr="00313C3C" w:rsidRDefault="00131F7B" w:rsidP="00662DF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131F7B" w:rsidRPr="00313C3C" w:rsidRDefault="00131F7B" w:rsidP="0015350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31F7B" w:rsidRPr="00313C3C" w:rsidRDefault="00131F7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B7C2F" w:rsidRPr="00313C3C" w:rsidRDefault="0015350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153509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132E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15350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350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AA4B89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F4666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B32547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AA4B89" w:rsidRPr="00313C3C" w:rsidRDefault="00AA4B89" w:rsidP="007C467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A4B89" w:rsidRPr="00313C3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A4B89" w:rsidRPr="003013BD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6132EB" w:rsidRDefault="00AA4B8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AA4B8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7C467B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A4B89" w:rsidRPr="003013BD" w:rsidRDefault="00AA4B89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A4B89" w:rsidRPr="001F72A1" w:rsidTr="00153509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AA4B89" w:rsidRPr="006132EB" w:rsidRDefault="00AA4B89" w:rsidP="005453E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AA4B8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AA4B8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5453E6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AA4B89" w:rsidRPr="00313C3C" w:rsidRDefault="00AA4B89" w:rsidP="00D22F48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AA4B89" w:rsidRPr="00004D0C" w:rsidRDefault="00AA4B8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6132EB" w:rsidRDefault="00153509" w:rsidP="0015350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15350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Default="00153509" w:rsidP="00153509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53509" w:rsidRPr="00004D0C" w:rsidRDefault="00153509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3509" w:rsidRPr="001F72A1" w:rsidTr="00153509">
        <w:trPr>
          <w:trHeight w:val="284"/>
        </w:trPr>
        <w:tc>
          <w:tcPr>
            <w:cnfStyle w:val="001000000000"/>
            <w:tcW w:w="992" w:type="dxa"/>
          </w:tcPr>
          <w:p w:rsidR="00153509" w:rsidRPr="006132EB" w:rsidRDefault="00153509" w:rsidP="005453E6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153509" w:rsidRPr="00313C3C" w:rsidRDefault="00153509" w:rsidP="0015350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153509" w:rsidRDefault="00153509" w:rsidP="0015350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153509" w:rsidRPr="00313C3C" w:rsidRDefault="00153509" w:rsidP="00153509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3509" w:rsidRPr="00313C3C" w:rsidRDefault="00153509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3509" w:rsidRPr="00004D0C" w:rsidRDefault="00153509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Selezione ristorante per partita iva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00F22" w:rsidRPr="00483C6F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483C6F" w:rsidRDefault="00700F22" w:rsidP="00700F2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9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483C6F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Ristorante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700F2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700F2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700F2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700F2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</w:tcPr>
          <w:p w:rsidR="00700F22" w:rsidRPr="00313C3C" w:rsidRDefault="00700F22" w:rsidP="00700F2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700F22" w:rsidRDefault="00700F22" w:rsidP="00700F22">
      <w:pPr>
        <w:jc w:val="both"/>
      </w:pPr>
    </w:p>
    <w:p w:rsidR="006B7C2F" w:rsidRPr="006B7C2F" w:rsidRDefault="006B7C2F" w:rsidP="006B7C2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B7C2F" w:rsidRPr="00700F22" w:rsidRDefault="006B7C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700F22">
        <w:rPr>
          <w:rFonts w:ascii="Times New Roman" w:hAnsi="Times New Roman" w:cs="Times New Roman"/>
          <w:b/>
          <w:i/>
          <w:color w:val="4F81BD" w:themeColor="accent1"/>
          <w:sz w:val="24"/>
        </w:rPr>
        <w:t>Rimozione ristorante</w:t>
      </w:r>
    </w:p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02"/>
        <w:gridCol w:w="2404"/>
        <w:gridCol w:w="824"/>
        <w:gridCol w:w="2368"/>
      </w:tblGrid>
      <w:tr w:rsidR="00700F22" w:rsidTr="000E083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700F22" w:rsidTr="000E083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0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4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3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00F22" w:rsidTr="000E083D">
        <w:tc>
          <w:tcPr>
            <w:cnfStyle w:val="001000000000"/>
            <w:tcW w:w="2390" w:type="dxa"/>
          </w:tcPr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700F22" w:rsidRPr="003013BD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02" w:type="dxa"/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4" w:type="dxa"/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4" w:type="dxa"/>
          </w:tcPr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00F22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68" w:type="dxa"/>
          </w:tcPr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00F22" w:rsidRPr="00FE7A2F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F22" w:rsidTr="000E083D">
        <w:trPr>
          <w:cnfStyle w:val="000000100000"/>
          <w:trHeight w:val="60"/>
        </w:trPr>
        <w:tc>
          <w:tcPr>
            <w:cnfStyle w:val="001000000000"/>
            <w:tcW w:w="2390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Ragione sociale</w:t>
            </w:r>
          </w:p>
          <w:p w:rsidR="00700F22" w:rsidRPr="006132EB" w:rsidRDefault="00700F22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Stringa alfanumerica</w:t>
            </w:r>
          </w:p>
        </w:tc>
        <w:tc>
          <w:tcPr>
            <w:tcW w:w="80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824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368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0F22" w:rsidRPr="00313C3C" w:rsidRDefault="00700F22" w:rsidP="000E083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700F22" w:rsidRPr="00700F22" w:rsidRDefault="00700F22" w:rsidP="00700F2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00F22" w:rsidRPr="00F56684" w:rsidRDefault="00700F22" w:rsidP="00700F22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700F22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di e</w:t>
            </w: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3013BD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13C3C" w:rsidRDefault="00700F22" w:rsidP="000E083D">
            <w:pPr>
              <w:tabs>
                <w:tab w:val="left" w:pos="510"/>
                <w:tab w:val="center" w:pos="742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00F22" w:rsidRPr="003013BD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552" w:type="dxa"/>
            <w:tcBorders>
              <w:bottom w:val="single" w:sz="8" w:space="0" w:color="4F81BD" w:themeColor="accent1"/>
            </w:tcBorders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0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313C3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Default="00700F22" w:rsidP="00700F22">
            <w:pPr>
              <w:jc w:val="center"/>
              <w:cnfStyle w:val="000000100000"/>
            </w:pPr>
            <w:r w:rsidRPr="00C4198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00F22" w:rsidRPr="00004D0C" w:rsidRDefault="00700F22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00F22" w:rsidRPr="001F72A1" w:rsidTr="000E083D">
        <w:trPr>
          <w:trHeight w:val="284"/>
        </w:trPr>
        <w:tc>
          <w:tcPr>
            <w:cnfStyle w:val="001000000000"/>
            <w:tcW w:w="992" w:type="dxa"/>
          </w:tcPr>
          <w:p w:rsidR="00700F22" w:rsidRPr="006132EB" w:rsidRDefault="00700F22" w:rsidP="000E083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132E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700F22" w:rsidRPr="00313C3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52" w:type="dxa"/>
          </w:tcPr>
          <w:p w:rsidR="00700F22" w:rsidRDefault="00700F2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700F22" w:rsidRPr="00313C3C" w:rsidRDefault="00700F22" w:rsidP="000E083D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  <w:tc>
          <w:tcPr>
            <w:tcW w:w="1276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700F22" w:rsidRDefault="00700F22" w:rsidP="00700F22">
            <w:pPr>
              <w:jc w:val="center"/>
              <w:cnfStyle w:val="000000000000"/>
            </w:pPr>
            <w:r w:rsidRPr="00584EB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700F22" w:rsidRPr="00004D0C" w:rsidRDefault="00700F22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6B7C2F" w:rsidRDefault="006B7C2F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700F22" w:rsidRPr="00BE41C2" w:rsidRDefault="00700F22" w:rsidP="004C45DD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F2242F" w:rsidRPr="00A62A32" w:rsidRDefault="00F2242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62A3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2.7. Inserimento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2242F" w:rsidRPr="006F717C" w:rsidRDefault="00F2242F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2242F" w:rsidTr="00F54DF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2242F" w:rsidTr="00F54DF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361D46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2242F"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2242F" w:rsidRPr="009364BB" w:rsidRDefault="00F2242F" w:rsidP="00F2242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92736">
        <w:tc>
          <w:tcPr>
            <w:cnfStyle w:val="001000000000"/>
            <w:tcW w:w="1955" w:type="dxa"/>
          </w:tcPr>
          <w:p w:rsidR="00E06279" w:rsidRPr="003013BD" w:rsidRDefault="00592736" w:rsidP="00E0627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92736" w:rsidRPr="003013BD" w:rsidRDefault="0059273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92736" w:rsidRPr="00313C3C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92736" w:rsidRDefault="0059273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E06279" w:rsidRDefault="00E06279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279" w:rsidRPr="00313C3C" w:rsidRDefault="00E06279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06279" w:rsidRPr="00FE7A2F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92736" w:rsidRPr="00313C3C" w:rsidRDefault="00E06279" w:rsidP="00E0627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592736" w:rsidRPr="003013BD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</w:tcPr>
          <w:p w:rsidR="0059273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92736" w:rsidRPr="00F54DF6" w:rsidRDefault="00F54DF6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</w:tcPr>
          <w:p w:rsidR="00592736" w:rsidRDefault="00F54DF6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E4114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E4114" w:rsidRPr="00313C3C" w:rsidRDefault="00BE4114" w:rsidP="00F54DF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592736" w:rsidRPr="0088345B" w:rsidRDefault="0088345B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BE4114"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BE4114" w:rsidRPr="0088345B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BE4114" w:rsidRPr="00313C3C" w:rsidRDefault="00BE4114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59273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92736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592736" w:rsidRPr="009364BB" w:rsidRDefault="00592736" w:rsidP="0059273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6F2C6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92736" w:rsidRPr="006F2C6D" w:rsidRDefault="006F2C6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92736">
        <w:tc>
          <w:tcPr>
            <w:cnfStyle w:val="001000000000"/>
            <w:tcW w:w="1955" w:type="dxa"/>
          </w:tcPr>
          <w:p w:rsidR="00F54DF6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592736" w:rsidRPr="009364BB" w:rsidRDefault="00F54DF6" w:rsidP="00F54DF6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92736" w:rsidRPr="00313C3C" w:rsidRDefault="006F2C6D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</w:tcPr>
          <w:p w:rsidR="00334203" w:rsidRPr="00334203" w:rsidRDefault="00334203" w:rsidP="003342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592736" w:rsidRPr="006F2C6D" w:rsidRDefault="00592736" w:rsidP="006F2C6D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</w:tcPr>
          <w:p w:rsidR="00592736" w:rsidRDefault="006F2C6D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846DE3" w:rsidRDefault="00846DE3" w:rsidP="006F2C6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46DE3" w:rsidRPr="00313C3C" w:rsidRDefault="00846DE3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</w:tcPr>
          <w:p w:rsidR="00592736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846DE3" w:rsidRPr="00846DE3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846DE3" w:rsidRPr="00313C3C" w:rsidRDefault="00846DE3" w:rsidP="005453E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  <w:p w:rsidR="00F54DF6" w:rsidRPr="00313C3C" w:rsidRDefault="00F54DF6" w:rsidP="00F0547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</w:tcPr>
          <w:p w:rsidR="00F54DF6" w:rsidRPr="00313C3C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A10B2" w:rsidRDefault="00FA10B2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A10B2" w:rsidRPr="00483C6F" w:rsidRDefault="00FA10B2" w:rsidP="00FA10B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54DF6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A10B2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A10B2" w:rsidRPr="00483C6F" w:rsidRDefault="00FA10B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F54DF6" w:rsidRPr="003013BD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civico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409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</w:tcPr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27</w:t>
            </w: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7A6D50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</w:tcPr>
          <w:p w:rsidR="00F54DF6" w:rsidRPr="007A6D50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 w:rsidTr="00F54DF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4DF6" w:rsidRDefault="00F54DF6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313C3C" w:rsidRDefault="00F54DF6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8E5CD6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29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54DF6">
        <w:tc>
          <w:tcPr>
            <w:cnfStyle w:val="001000000000"/>
            <w:tcW w:w="1955" w:type="dxa"/>
          </w:tcPr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F54DF6" w:rsidRDefault="00F54DF6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Stringa numerica di 5 cifre</w:t>
            </w:r>
          </w:p>
        </w:tc>
        <w:tc>
          <w:tcPr>
            <w:tcW w:w="880" w:type="dxa"/>
          </w:tcPr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409" w:type="dxa"/>
          </w:tcPr>
          <w:p w:rsidR="00F54DF6" w:rsidRPr="00483C6F" w:rsidRDefault="00F54DF6" w:rsidP="00EB69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EB691A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54DF6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1664E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1664E" w:rsidRPr="00483C6F" w:rsidRDefault="0071664E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46DE3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F54DF6" w:rsidRPr="00483C6F" w:rsidRDefault="00F54DF6" w:rsidP="00F0547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54DF6" w:rsidRPr="00483C6F" w:rsidRDefault="00F54DF6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</w:tc>
        <w:tc>
          <w:tcPr>
            <w:tcW w:w="2665" w:type="dxa"/>
          </w:tcPr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 ”</w:t>
            </w:r>
          </w:p>
          <w:p w:rsidR="0071664E" w:rsidRDefault="0071664E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F54DF6" w:rsidRPr="00483C6F" w:rsidRDefault="00F54DF6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54DF6" w:rsidRPr="00483C6F" w:rsidRDefault="00F54DF6" w:rsidP="006D4C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76A1E" w:rsidTr="00A62A3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776A1E" w:rsidRDefault="00776A1E" w:rsidP="00F0547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Pr="00F52BD8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776A1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  <w:p w:rsidR="00776A1E" w:rsidRDefault="00776A1E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6A1E" w:rsidRPr="00F52BD8" w:rsidRDefault="00776A1E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38</w:t>
            </w:r>
          </w:p>
        </w:tc>
        <w:tc>
          <w:tcPr>
            <w:tcW w:w="266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776A1E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76A1E" w:rsidRPr="00F52BD8" w:rsidRDefault="00776A1E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A62A32" w:rsidTr="00E06279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E06279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A62A32" w:rsidTr="00A62A32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Default="00A62A32" w:rsidP="00F0547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F0547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E0627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62A32" w:rsidRPr="00F52BD8" w:rsidRDefault="00A62A32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F2242F" w:rsidRDefault="00F2242F" w:rsidP="009528E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B32547" w:rsidRPr="001F72A1" w:rsidTr="00EB691A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9364B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D4623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9364BB" w:rsidRDefault="00BD462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BD4623" w:rsidRDefault="00BD4623" w:rsidP="0071664E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EB691A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B69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1664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F2834" w:rsidRPr="00313C3C" w:rsidRDefault="00FF2834" w:rsidP="00E06279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E0627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B691A" w:rsidRPr="00334203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334203"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“Ristorante </w:t>
            </w:r>
            <w:r w:rsidR="00A23BB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B691A" w:rsidRDefault="00EB691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5B43E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5B43EA" w:rsidRPr="00EB691A" w:rsidRDefault="005B43E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313C3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D4623" w:rsidRPr="00004D0C" w:rsidRDefault="00BD462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CAMERIERE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EB691A">
        <w:trPr>
          <w:trHeight w:val="284"/>
        </w:trPr>
        <w:tc>
          <w:tcPr>
            <w:cnfStyle w:val="001000000000"/>
            <w:tcW w:w="992" w:type="dxa"/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8E122C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 xml:space="preserve"> 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8E122C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8E122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F0547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14052E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363BCE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“via Rama 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71664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363BC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363BCE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2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“83100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6D4C47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</w:t>
            </w:r>
            <w:r w:rsidR="00E06279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6D4C47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Pr="00334203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E06279" w:rsidRPr="00313C3C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43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6D4C47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E06279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E06279" w:rsidRPr="00EB691A" w:rsidRDefault="00E06279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06279" w:rsidRPr="001F72A1" w:rsidTr="0014052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9364BB" w:rsidRDefault="00E06279" w:rsidP="00A9411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364B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30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</w:p>
          <w:p w:rsidR="00E06279" w:rsidRPr="00313C3C" w:rsidRDefault="00E06279" w:rsidP="006D4C47">
            <w:pPr>
              <w:tabs>
                <w:tab w:val="center" w:pos="742"/>
                <w:tab w:val="left" w:pos="1440"/>
              </w:tabs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6D4C47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AMMINISTRATORE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  <w:p w:rsidR="00E06279" w:rsidRPr="00334203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“Ristorante Test”</w:t>
            </w:r>
          </w:p>
          <w:p w:rsidR="00E06279" w:rsidRDefault="00E06279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E06279" w:rsidRPr="00EB691A" w:rsidRDefault="006D4C47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13C3C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06279" w:rsidRPr="003013BD" w:rsidRDefault="00E06279" w:rsidP="00F0547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F30A3" w:rsidRPr="00CF30A3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F17837" w:rsidRPr="00CF30A3" w:rsidRDefault="00F17837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:rsidR="00CF30A3" w:rsidRPr="009C30C9" w:rsidRDefault="00CF30A3" w:rsidP="00CF30A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val="en-US" w:eastAsia="en-US"/>
        </w:rPr>
      </w:pPr>
    </w:p>
    <w:p w:rsidR="009528EF" w:rsidRPr="009528EF" w:rsidRDefault="009528EF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2.8. Selezione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E27CC" w:rsidRPr="006E27CC" w:rsidRDefault="006E27CC" w:rsidP="006E27C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E27CC" w:rsidTr="00E572B5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E27CC" w:rsidRPr="004E345F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27CC" w:rsidTr="00E572B5">
        <w:tc>
          <w:tcPr>
            <w:cnfStyle w:val="001000000000"/>
            <w:tcW w:w="1955" w:type="dxa"/>
          </w:tcPr>
          <w:p w:rsidR="006E27CC" w:rsidRPr="003013BD" w:rsidRDefault="006E27CC" w:rsidP="00986B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</w:tcPr>
          <w:p w:rsidR="006E27CC" w:rsidRPr="00DB406C" w:rsidRDefault="006E27CC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E27CC" w:rsidRPr="00DB406C" w:rsidRDefault="00986B03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6E27CC" w:rsidRPr="00986B03" w:rsidRDefault="006E27CC" w:rsidP="00986B03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DB406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DB406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65" w:type="dxa"/>
          </w:tcPr>
          <w:p w:rsidR="006E27CC" w:rsidRPr="00DB406C" w:rsidRDefault="00986B03" w:rsidP="00986B0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</w:tr>
      <w:tr w:rsidR="006E27CC" w:rsidTr="00E572B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6E27CC" w:rsidRPr="005D4EE0" w:rsidRDefault="006E27CC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5D4EE0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  <w:p w:rsidR="006E27CC" w:rsidRPr="00313C3C" w:rsidRDefault="006E27CC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E27CC" w:rsidRPr="00313C3C" w:rsidRDefault="006E27CC" w:rsidP="00E572B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6E27CC" w:rsidRDefault="006E27CC" w:rsidP="006E27CC"/>
    <w:p w:rsidR="006E27CC" w:rsidRPr="00F56684" w:rsidRDefault="006E27CC" w:rsidP="006E27C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417"/>
        <w:gridCol w:w="2552"/>
        <w:gridCol w:w="1276"/>
        <w:gridCol w:w="1275"/>
        <w:gridCol w:w="1276"/>
      </w:tblGrid>
      <w:tr w:rsidR="006E27CC" w:rsidRPr="001F72A1" w:rsidTr="00986B0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986B0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6E27CC" w:rsidRDefault="00986B03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004D0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trHeight w:val="284"/>
        </w:trPr>
        <w:tc>
          <w:tcPr>
            <w:cnfStyle w:val="001000000000"/>
            <w:tcW w:w="992" w:type="dxa"/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417" w:type="dxa"/>
          </w:tcPr>
          <w:p w:rsidR="006E27CC" w:rsidRPr="00313C3C" w:rsidRDefault="00986B03" w:rsidP="00986B0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552" w:type="dxa"/>
          </w:tcPr>
          <w:p w:rsidR="00986B03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6E27CC" w:rsidRPr="00313C3C" w:rsidRDefault="00986B03" w:rsidP="00986B0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E27CC" w:rsidRPr="00313C3C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E27CC" w:rsidRPr="003013BD" w:rsidRDefault="006E27CC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E27CC" w:rsidRPr="001F72A1" w:rsidTr="00986B0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4E345F" w:rsidRDefault="006E27CC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986B03" w:rsidP="00986B0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52" w:type="dxa"/>
            <w:tcBorders>
              <w:left w:val="none" w:sz="0" w:space="0" w:color="auto"/>
              <w:right w:val="none" w:sz="0" w:space="0" w:color="auto"/>
            </w:tcBorders>
          </w:tcPr>
          <w:p w:rsidR="00986B03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6E27CC" w:rsidRPr="00313C3C" w:rsidRDefault="00986B03" w:rsidP="00986B0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13C3C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E27CC" w:rsidRPr="003013BD" w:rsidRDefault="006E27CC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9528EF" w:rsidRDefault="009528EF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E27CC" w:rsidRPr="00B172BC" w:rsidRDefault="006E27C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liberi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2.9. Selezione tavoli liberi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B172BC" w:rsidRPr="006F717C" w:rsidRDefault="00B172BC" w:rsidP="00FE53AA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B172BC" w:rsidTr="002E1E9B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172BC" w:rsidTr="002E1E9B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CF30A3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B172BC"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B172BC" w:rsidRPr="004875CB" w:rsidRDefault="00B172B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06F4B" w:rsidTr="002E1E9B">
        <w:tc>
          <w:tcPr>
            <w:cnfStyle w:val="001000000000"/>
            <w:tcW w:w="2390" w:type="dxa"/>
          </w:tcPr>
          <w:p w:rsidR="002E1E9B" w:rsidRPr="003013BD" w:rsidRDefault="00E06F4B" w:rsidP="002E1E9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E06F4B" w:rsidRPr="003013BD" w:rsidRDefault="00E06F4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E06F4B" w:rsidRPr="00313C3C" w:rsidRDefault="002E1E9B" w:rsidP="00423D0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06F4B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06F4B" w:rsidRPr="00313C3C" w:rsidRDefault="00E06F4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E06F4B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06F4B" w:rsidRDefault="00E06F4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06F4B" w:rsidRPr="00313C3C" w:rsidRDefault="002E1E9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</w:tbl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B32547" w:rsidRPr="001F72A1" w:rsidTr="00423D0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D177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D17718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4875C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6B7EE5" w:rsidRPr="001F72A1" w:rsidTr="00423D0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E1E9B" w:rsidRPr="00313C3C" w:rsidRDefault="006B7EE5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423D01" w:rsidRPr="00313C3C" w:rsidRDefault="00423D01" w:rsidP="00423D0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6321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="006B7EE5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313C3C" w:rsidRDefault="002E1E9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B7EE5" w:rsidRPr="00004D0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6B7EE5" w:rsidRPr="00313C3C" w:rsidRDefault="006B7EE5" w:rsidP="006321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2E1E9B" w:rsidRDefault="002E1E9B" w:rsidP="002E1E9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B7EE5" w:rsidRPr="00313C3C" w:rsidRDefault="006B7EE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B7EE5" w:rsidRPr="001F72A1" w:rsidTr="005D1DB8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4E345F" w:rsidRDefault="006B7EE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1E9B" w:rsidRPr="00313C3C" w:rsidRDefault="00632142" w:rsidP="002E1E9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D1DB8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6B7EE5" w:rsidRPr="00313C3C" w:rsidRDefault="006B7EE5" w:rsidP="006321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2E1E9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13C3C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B7EE5" w:rsidRPr="003013BD" w:rsidRDefault="006B7EE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B172BC" w:rsidRPr="00B172BC" w:rsidRDefault="00B172BC" w:rsidP="00B172B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43296C" w:rsidP="006B7C2F">
      <w:pPr>
        <w:pStyle w:val="Paragrafoelenco"/>
        <w:numPr>
          <w:ilvl w:val="1"/>
          <w:numId w:val="1"/>
        </w:num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172BC">
        <w:rPr>
          <w:rFonts w:ascii="Times New Roman" w:hAnsi="Times New Roman" w:cs="Times New Roman"/>
          <w:b/>
          <w:i/>
          <w:color w:val="4F81BD" w:themeColor="accent1"/>
          <w:sz w:val="24"/>
        </w:rPr>
        <w:t>Selezione tavoli occupati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>
        <w:instrText xml:space="preserve"> XE "</w:instrText>
      </w:r>
      <w:r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2.10. Selezione tavoli occupati</w:instrText>
      </w:r>
      <w:r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F05D27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05D27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05D27" w:rsidTr="003C12ED">
        <w:tc>
          <w:tcPr>
            <w:cnfStyle w:val="001000000000"/>
            <w:tcW w:w="2390" w:type="dxa"/>
          </w:tcPr>
          <w:p w:rsidR="003C12ED" w:rsidRPr="003013BD" w:rsidRDefault="00F05D27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05D27" w:rsidRPr="003013BD" w:rsidRDefault="00F05D27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F05D27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05D27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05D27" w:rsidRPr="00313C3C" w:rsidRDefault="00F05D27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05D27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05D27" w:rsidRPr="00F05D27" w:rsidRDefault="00F05D27" w:rsidP="00F05D27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05D27" w:rsidRPr="00F56684" w:rsidRDefault="00F05D27" w:rsidP="00F05D2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F05D2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38652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 w:rsidR="003865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05D27" w:rsidRPr="004875CB" w:rsidRDefault="00F05D27" w:rsidP="00E572B5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F05D27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313C3C" w:rsidRDefault="003C12ED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05D27" w:rsidRPr="00004D0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5D27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4E345F" w:rsidRDefault="00F05D27" w:rsidP="00E572B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F05D27" w:rsidP="003C12E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3C12ED" w:rsidP="00E572B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="00F05D27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13C3C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5D27" w:rsidRPr="003013BD" w:rsidRDefault="00F05D27" w:rsidP="00E572B5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05D27" w:rsidRDefault="00F05D27" w:rsidP="00F05D27">
      <w:pPr>
        <w:jc w:val="both"/>
      </w:pPr>
    </w:p>
    <w:p w:rsidR="007D785F" w:rsidRPr="007D785F" w:rsidRDefault="007D785F" w:rsidP="007D785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B172BC" w:rsidP="00FE53AA">
      <w:pPr>
        <w:pStyle w:val="Paragrafoelenco"/>
        <w:numPr>
          <w:ilvl w:val="1"/>
          <w:numId w:val="1"/>
        </w:numPr>
        <w:ind w:left="993" w:hanging="567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</w:t>
      </w:r>
      <w:r w:rsidR="007D785F">
        <w:rPr>
          <w:rFonts w:ascii="Times New Roman" w:hAnsi="Times New Roman" w:cs="Times New Roman"/>
          <w:b/>
          <w:i/>
          <w:color w:val="4F81BD" w:themeColor="accent1"/>
          <w:sz w:val="24"/>
        </w:rPr>
        <w:t>elezione tavoli non attivi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2.11. Selezione tavoli non attivi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46"/>
        <w:gridCol w:w="2270"/>
        <w:gridCol w:w="845"/>
        <w:gridCol w:w="2437"/>
      </w:tblGrid>
      <w:tr w:rsidR="004733F4" w:rsidTr="003C12ED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733F4" w:rsidTr="003C12ED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46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270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45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37" w:type="dxa"/>
            <w:tcBorders>
              <w:left w:val="none" w:sz="0" w:space="0" w:color="auto"/>
              <w:right w:val="none" w:sz="0" w:space="0" w:color="auto"/>
            </w:tcBorders>
          </w:tcPr>
          <w:p w:rsidR="004733F4" w:rsidRPr="004875CB" w:rsidRDefault="004733F4" w:rsidP="00E572B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4733F4" w:rsidTr="003C12ED">
        <w:tc>
          <w:tcPr>
            <w:cnfStyle w:val="001000000000"/>
            <w:tcW w:w="2390" w:type="dxa"/>
          </w:tcPr>
          <w:p w:rsidR="003C12ED" w:rsidRPr="003013BD" w:rsidRDefault="004733F4" w:rsidP="003C12E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4733F4" w:rsidRPr="003013BD" w:rsidRDefault="004733F4" w:rsidP="00E572B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</w:tcPr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70" w:type="dxa"/>
          </w:tcPr>
          <w:p w:rsidR="004733F4" w:rsidRPr="00313C3C" w:rsidRDefault="003C12ED" w:rsidP="00E572B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45" w:type="dxa"/>
          </w:tcPr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733F4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733F4" w:rsidRPr="00313C3C" w:rsidRDefault="004733F4" w:rsidP="00E572B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437" w:type="dxa"/>
          </w:tcPr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C12ED" w:rsidRPr="00FE7A2F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733F4" w:rsidRPr="00313C3C" w:rsidRDefault="003C12ED" w:rsidP="003C12E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733F4" w:rsidRPr="00F05D27" w:rsidRDefault="004733F4" w:rsidP="004733F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C12ED" w:rsidRPr="00F56684" w:rsidRDefault="003C12ED" w:rsidP="003C12ED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984"/>
        <w:gridCol w:w="1418"/>
        <w:gridCol w:w="1417"/>
        <w:gridCol w:w="1276"/>
      </w:tblGrid>
      <w:tr w:rsidR="003C12ED" w:rsidRPr="001F72A1" w:rsidTr="000E083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Classi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di e</w:t>
            </w: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quivalenze coperte</w:t>
            </w:r>
          </w:p>
        </w:tc>
        <w:tc>
          <w:tcPr>
            <w:tcW w:w="19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C12ED" w:rsidRPr="004875CB" w:rsidRDefault="003C12ED" w:rsidP="000E083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875C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ArrayList &lt;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C12ED" w:rsidRPr="00004D0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C12ED" w:rsidRPr="001F72A1" w:rsidTr="000E083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4E345F" w:rsidRDefault="003C12ED" w:rsidP="000E083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9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13C3C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C12ED" w:rsidRPr="003013BD" w:rsidRDefault="003C12ED" w:rsidP="000E083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C12ED" w:rsidRDefault="003C12ED" w:rsidP="003C12ED">
      <w:pPr>
        <w:jc w:val="both"/>
      </w:pPr>
    </w:p>
    <w:p w:rsidR="007D785F" w:rsidRPr="006F717C" w:rsidRDefault="007D785F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2.12. Rimozione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0"/>
        <w:gridCol w:w="822"/>
        <w:gridCol w:w="2403"/>
        <w:gridCol w:w="821"/>
        <w:gridCol w:w="2352"/>
      </w:tblGrid>
      <w:tr w:rsidR="006F717C" w:rsidTr="00CB3995">
        <w:trPr>
          <w:cnfStyle w:val="100000000000"/>
        </w:trPr>
        <w:tc>
          <w:tcPr>
            <w:cnfStyle w:val="001000000000"/>
            <w:tcW w:w="239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8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CB3995">
        <w:trPr>
          <w:cnfStyle w:val="000000100000"/>
        </w:trPr>
        <w:tc>
          <w:tcPr>
            <w:cnfStyle w:val="001000000000"/>
            <w:tcW w:w="2390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2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3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21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52" w:type="dxa"/>
            <w:tcBorders>
              <w:left w:val="none" w:sz="0" w:space="0" w:color="auto"/>
              <w:right w:val="none" w:sz="0" w:space="0" w:color="auto"/>
            </w:tcBorders>
          </w:tcPr>
          <w:p w:rsidR="006F717C" w:rsidRPr="007C60E7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F4AA2" w:rsidTr="00CB3995">
        <w:tc>
          <w:tcPr>
            <w:cnfStyle w:val="001000000000"/>
            <w:tcW w:w="2390" w:type="dxa"/>
          </w:tcPr>
          <w:p w:rsidR="00CB3995" w:rsidRPr="003013BD" w:rsidRDefault="00EF4AA2" w:rsidP="00CB399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F4AA2" w:rsidRPr="003013BD" w:rsidRDefault="00EF4AA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22" w:type="dxa"/>
          </w:tcPr>
          <w:p w:rsidR="00EF4AA2" w:rsidRPr="00313C3C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3" w:type="dxa"/>
          </w:tcPr>
          <w:p w:rsidR="00EF4AA2" w:rsidRPr="00313C3C" w:rsidRDefault="00CB39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21" w:type="dxa"/>
          </w:tcPr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F4AA2" w:rsidRDefault="00EF4AA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B3995" w:rsidRDefault="00CB39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B3995" w:rsidRPr="00313C3C" w:rsidRDefault="00CB3995" w:rsidP="00CB399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52" w:type="dxa"/>
          </w:tcPr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FE7A2F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F4AA2" w:rsidRPr="00313C3C" w:rsidRDefault="00CB3995" w:rsidP="00CB399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C60E7" w:rsidTr="00CB3995">
        <w:trPr>
          <w:cnfStyle w:val="000000100000"/>
        </w:trPr>
        <w:tc>
          <w:tcPr>
            <w:cnfStyle w:val="001000000000"/>
            <w:tcW w:w="239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B7AB9" w:rsidRDefault="007C60E7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</w:tc>
        <w:tc>
          <w:tcPr>
            <w:tcW w:w="82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4D310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D436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821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D436CA" w:rsidRDefault="00CB3995" w:rsidP="00CB399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35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7C60E7" w:rsidRPr="00313C3C" w:rsidRDefault="00D41E99" w:rsidP="00D436C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2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16"/>
      </w:tblGrid>
      <w:tr w:rsidR="00B32547" w:rsidRPr="001F72A1" w:rsidTr="0013618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C60E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60E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60F8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4E345F" w:rsidRDefault="00560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560F8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3618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B399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3104" w:rsidRDefault="00560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60F85" w:rsidRPr="00313C3C" w:rsidRDefault="0013618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313C3C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560F85" w:rsidRPr="00004D0C" w:rsidRDefault="00560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B3995" w:rsidRPr="00313C3C" w:rsidRDefault="00CB3995" w:rsidP="009350A9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</w:tcPr>
          <w:p w:rsidR="00CB3995" w:rsidRPr="003013BD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none" w:sz="0" w:space="0" w:color="auto"/>
              <w:right w:val="none" w:sz="0" w:space="0" w:color="auto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B3995" w:rsidRPr="004E345F" w:rsidRDefault="00CB399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B3995" w:rsidRDefault="00CB399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CASSSIERE</w:t>
            </w:r>
          </w:p>
          <w:p w:rsidR="00CB3995" w:rsidRPr="00313C3C" w:rsidRDefault="00CB399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0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bottom w:val="single" w:sz="8" w:space="0" w:color="4F81BD" w:themeColor="accent1"/>
            </w:tcBorders>
          </w:tcPr>
          <w:p w:rsidR="00CB3995" w:rsidRPr="00004D0C" w:rsidRDefault="00CB399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B3995" w:rsidRPr="001F72A1" w:rsidTr="0013618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4E345F" w:rsidRDefault="00CB399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13C3C" w:rsidRDefault="00CB3995" w:rsidP="00CB399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CB3995" w:rsidRPr="00313C3C" w:rsidRDefault="00CB399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A96B5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Default="00CB3995" w:rsidP="00CB3995">
            <w:pPr>
              <w:jc w:val="center"/>
              <w:cnfStyle w:val="000000100000"/>
            </w:pPr>
            <w:r w:rsidRPr="00073DD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1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B3995" w:rsidRPr="003013BD" w:rsidRDefault="00CB399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9E3C4B" w:rsidRDefault="00C12A01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Prenotazione t</w:t>
      </w:r>
      <w:r w:rsidR="00A514DC" w:rsidRPr="009E3C4B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avol</w:t>
      </w:r>
      <w:r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t>o</w: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instrText>2.13. Occupa Tavoli</w:instrText>
      </w:r>
      <w:r w:rsidR="0043296C">
        <w:instrText xml:space="preserve">" </w:instrText>
      </w:r>
      <w:r w:rsidR="0089392C">
        <w:rPr>
          <w:rFonts w:ascii="Times New Roman" w:eastAsiaTheme="minorHAnsi" w:hAnsi="Times New Roman" w:cs="Times New Roman"/>
          <w:b/>
          <w:i/>
          <w:color w:val="4F81BD" w:themeColor="accent1"/>
          <w:lang w:val="en-US" w:eastAsia="en-US"/>
        </w:rPr>
        <w:fldChar w:fldCharType="end"/>
      </w: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9E3C4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9C30C9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7C467B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6B7F">
        <w:tc>
          <w:tcPr>
            <w:cnfStyle w:val="001000000000"/>
            <w:tcW w:w="1955" w:type="dxa"/>
          </w:tcPr>
          <w:p w:rsidR="00CA1826" w:rsidRPr="003013BD" w:rsidRDefault="00EC6B7F" w:rsidP="00CA182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EC6B7F" w:rsidRPr="003013BD" w:rsidRDefault="00EC6B7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EC6B7F" w:rsidRPr="00313C3C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6B7F" w:rsidRPr="00313C3C" w:rsidRDefault="00CA1826" w:rsidP="009E3C4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6B7F" w:rsidRDefault="00EC6B7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A1826" w:rsidRDefault="00CA182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A1826" w:rsidRPr="00313C3C" w:rsidRDefault="00CA1826" w:rsidP="00CA182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1826" w:rsidRPr="00FE7A2F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6B7F" w:rsidRPr="00313C3C" w:rsidRDefault="00CA1826" w:rsidP="00CA182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3438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385" w:rsidRDefault="00F34385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DB7AB9" w:rsidRDefault="00DB7AB9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9E3C4B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CA182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A182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385" w:rsidRPr="009E3C4B" w:rsidRDefault="00F34385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E3C4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467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="009E3C4B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F56CE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55EBF" w:rsidRDefault="009E3C4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313C3C" w:rsidRDefault="00B55EBF" w:rsidP="00F56CE3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004D0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55EBF" w:rsidRPr="00AA07CB" w:rsidRDefault="00AA07C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3013BD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A07CB" w:rsidRDefault="00F56CE3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55EBF" w:rsidRPr="00AA07CB" w:rsidRDefault="00AA07C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trHeight w:val="284"/>
        </w:trPr>
        <w:tc>
          <w:tcPr>
            <w:cnfStyle w:val="001000000000"/>
            <w:tcW w:w="992" w:type="dxa"/>
          </w:tcPr>
          <w:p w:rsidR="00B55EBF" w:rsidRPr="004E345F" w:rsidRDefault="00B55EBF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55EBF" w:rsidRPr="00313C3C" w:rsidRDefault="00F56CE3" w:rsidP="00F56CE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A07CB" w:rsidRDefault="00F56CE3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55EBF" w:rsidRPr="00313C3C" w:rsidRDefault="00AA07CB" w:rsidP="00AA07C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B55EBF" w:rsidRPr="00313C3C" w:rsidRDefault="00B55EBF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55EBF" w:rsidRPr="00313C3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55EBF" w:rsidRPr="00004D0C" w:rsidRDefault="00B55EBF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55EBF" w:rsidRPr="001F72A1" w:rsidTr="009E3C4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4E345F" w:rsidRDefault="00B55EBF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F56CE3" w:rsidP="00F56CE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A07CB" w:rsidRDefault="00AA07CB" w:rsidP="00AA07C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55EBF" w:rsidRPr="00AA07CB" w:rsidRDefault="00F56CE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13C3C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55EBF" w:rsidRPr="003013BD" w:rsidRDefault="00B55EBF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E7A85" w:rsidRPr="006F717C" w:rsidRDefault="00FE7A85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Prenotazioni tavoli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2.14. Prenotazioni tavoli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6F717C" w:rsidRPr="006F717C" w:rsidRDefault="006F717C" w:rsidP="006F717C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6F717C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6F717C" w:rsidTr="0043108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17837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6F717C"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6F717C" w:rsidRPr="00EF4462" w:rsidRDefault="006F717C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F2728">
        <w:tc>
          <w:tcPr>
            <w:cnfStyle w:val="001000000000"/>
            <w:tcW w:w="1955" w:type="dxa"/>
          </w:tcPr>
          <w:p w:rsidR="00DB7AB9" w:rsidRPr="003013BD" w:rsidRDefault="000F2728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F2728" w:rsidRPr="003013BD" w:rsidRDefault="000F272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F2728" w:rsidRPr="00313C3C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F2728" w:rsidRPr="00313C3C" w:rsidRDefault="00507E34" w:rsidP="0043108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F2728" w:rsidRDefault="000F272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507E34" w:rsidRDefault="00507E34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07E34" w:rsidRPr="00313C3C" w:rsidRDefault="00507E34" w:rsidP="00507E3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07E34" w:rsidRPr="00FE7A2F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F2728" w:rsidRPr="00313C3C" w:rsidRDefault="00507E34" w:rsidP="00507E3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F4462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DB7AB9" w:rsidRDefault="00EF4462" w:rsidP="00EF446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ArrayList </w:t>
            </w:r>
          </w:p>
          <w:p w:rsidR="00EF4462" w:rsidRPr="00EF4462" w:rsidRDefault="00EF4462" w:rsidP="0027741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&lt;</w:t>
            </w:r>
            <w:r w:rsidR="00277416"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String</w:t>
            </w: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DB1BB7" w:rsidP="00D52BB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</w:t>
            </w:r>
            <w:r w:rsidR="0043108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.. , “Tavolo 10</w:t>
            </w:r>
            <w:r w:rsidR="00E371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]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55379" w:rsidRPr="00313C3C" w:rsidRDefault="00855379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EF4462" w:rsidRPr="00313C3C" w:rsidRDefault="00EF4462" w:rsidP="00EF446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EF4462" w:rsidRPr="00313C3C" w:rsidRDefault="00EF4462" w:rsidP="00507E3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F4462" w:rsidRPr="00313C3C" w:rsidRDefault="00EF446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  <w:p w:rsidR="00855379" w:rsidRPr="00313C3C" w:rsidRDefault="00855379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[null, .., null]</w:t>
            </w:r>
          </w:p>
          <w:p w:rsidR="00EF4462" w:rsidRPr="00313C3C" w:rsidRDefault="00EF4462" w:rsidP="00EF446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EF4462" w:rsidRPr="00313C3C" w:rsidRDefault="00431080" w:rsidP="00D52BBA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”, .. , “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”]</w:t>
            </w:r>
          </w:p>
        </w:tc>
      </w:tr>
    </w:tbl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AE360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F4462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F446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F2728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07E3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F2728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F2728" w:rsidRPr="00313C3C" w:rsidRDefault="00431080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004D0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1F72A1" w:rsidTr="00AE360E">
        <w:trPr>
          <w:trHeight w:val="284"/>
        </w:trPr>
        <w:tc>
          <w:tcPr>
            <w:cnfStyle w:val="001000000000"/>
            <w:tcW w:w="992" w:type="dxa"/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F2728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F2728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</w:tcPr>
          <w:p w:rsidR="000F2728" w:rsidRPr="00313C3C" w:rsidRDefault="000F272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F2728" w:rsidRPr="00313C3C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F2728" w:rsidRPr="003013BD" w:rsidRDefault="000F272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F2728" w:rsidRPr="00277416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4E345F" w:rsidRDefault="000F272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F2728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13C3C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F2728" w:rsidRPr="003013BD" w:rsidRDefault="000F272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31080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431080" w:rsidRPr="004E345F" w:rsidRDefault="0043108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431080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31080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[“Tavolo 00”, .. , “Tavolo 10”]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431080" w:rsidRPr="00313C3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431080" w:rsidRPr="00004D0C" w:rsidRDefault="0043108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E31F0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4E345F" w:rsidRDefault="002E31F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E31F0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13C3C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E31F0" w:rsidRPr="003013BD" w:rsidRDefault="002E31F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null, .. , null]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06A4A" w:rsidRPr="001F72A1" w:rsidTr="00AE360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4E345F" w:rsidRDefault="00506A4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7E34" w:rsidP="00507E3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7E34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06A4A" w:rsidRPr="00313C3C" w:rsidRDefault="00507E34" w:rsidP="00507E3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[“ ”, .. , “ ”]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13C3C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06A4A" w:rsidRPr="003013BD" w:rsidRDefault="00506A4A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6F717C" w:rsidRPr="006F717C" w:rsidRDefault="006F717C" w:rsidP="006F717C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F717C" w:rsidRPr="00A33C70" w:rsidRDefault="006F717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33C70">
        <w:rPr>
          <w:rFonts w:ascii="Times New Roman" w:hAnsi="Times New Roman" w:cs="Times New Roman"/>
          <w:b/>
          <w:i/>
          <w:color w:val="4F81BD" w:themeColor="accent1"/>
          <w:sz w:val="24"/>
        </w:rPr>
        <w:t>Liberazione tavolo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2.15. Liberazione tavolo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A33C70" w:rsidTr="00A33C70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33C70" w:rsidRPr="007C467B" w:rsidRDefault="00A33C70" w:rsidP="00A33C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33C70" w:rsidTr="00A33C70">
        <w:tc>
          <w:tcPr>
            <w:cnfStyle w:val="001000000000"/>
            <w:tcW w:w="1955" w:type="dxa"/>
          </w:tcPr>
          <w:p w:rsidR="00220175" w:rsidRPr="003013BD" w:rsidRDefault="00A33C70" w:rsidP="0022017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33C70" w:rsidRPr="003013BD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A33C70" w:rsidRPr="00313C3C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A33C70" w:rsidRPr="00313C3C" w:rsidRDefault="00DB7AB9" w:rsidP="00A33C7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33C70" w:rsidRDefault="00A33C70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20175" w:rsidRDefault="00220175" w:rsidP="00A33C70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20175" w:rsidRPr="00313C3C" w:rsidRDefault="00220175" w:rsidP="0022017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665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33C70" w:rsidRPr="00313C3C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33C70" w:rsidTr="00A33C7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DB7AB9" w:rsidRDefault="00A33C70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DB7AB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ID Tavolo</w:t>
            </w:r>
          </w:p>
          <w:p w:rsidR="00DB7AB9" w:rsidRPr="007C60E7" w:rsidRDefault="00DB7AB9" w:rsidP="00A33C7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22017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9E3C4B" w:rsidRDefault="00A33C70" w:rsidP="00A33C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E3C4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A33C70" w:rsidRPr="00A33C70" w:rsidRDefault="00A33C70" w:rsidP="00A33C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A33C70" w:rsidRPr="00F56684" w:rsidRDefault="00A33C70" w:rsidP="00A33C70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A33C70" w:rsidRPr="001F72A1" w:rsidTr="00A33C70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Test case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 xml:space="preserve">Classi Equivalenze 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A33C70" w:rsidRPr="007C467B" w:rsidRDefault="00A33C70" w:rsidP="00A33C70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2017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313C3C" w:rsidRDefault="00A33C70" w:rsidP="00220175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Long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004D0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33C70" w:rsidRPr="00AA07CB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3013BD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20175" w:rsidRPr="00FE7A2F" w:rsidRDefault="00220175" w:rsidP="0022017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33C70" w:rsidRPr="00AA07CB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trHeight w:val="284"/>
        </w:trPr>
        <w:tc>
          <w:tcPr>
            <w:cnfStyle w:val="001000000000"/>
            <w:tcW w:w="992" w:type="dxa"/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33C70" w:rsidRPr="00313C3C" w:rsidRDefault="00220175" w:rsidP="0022017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</w:tcPr>
          <w:p w:rsidR="00220175" w:rsidRDefault="00220175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33C70" w:rsidRPr="00313C3C" w:rsidRDefault="00A33C70" w:rsidP="00A33C7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33C70" w:rsidRPr="00313C3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33C70" w:rsidRPr="00004D0C" w:rsidRDefault="00A33C70" w:rsidP="00A33C70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33C70" w:rsidRPr="001F72A1" w:rsidTr="00A33C70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4E345F" w:rsidRDefault="00A33C70" w:rsidP="00A33C70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220175" w:rsidP="0022017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Default="00A33C70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33C70" w:rsidRPr="00AA07CB" w:rsidRDefault="00220175" w:rsidP="00A33C7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13C3C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33C70" w:rsidRPr="003013BD" w:rsidRDefault="00A33C70" w:rsidP="00A33C70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A33C70" w:rsidRDefault="00A33C70" w:rsidP="006E7704">
      <w:pPr>
        <w:jc w:val="both"/>
      </w:pPr>
    </w:p>
    <w:p w:rsidR="00B72B2C" w:rsidRPr="009C30C9" w:rsidRDefault="00B72B2C" w:rsidP="00FE53A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6F717C" w:rsidRPr="00C06093" w:rsidRDefault="006F717C" w:rsidP="00C0609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24"/>
          <w:szCs w:val="20"/>
          <w:lang w:eastAsia="en-US"/>
        </w:rPr>
      </w:pPr>
    </w:p>
    <w:p w:rsidR="004C56BC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Seleziona articolo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2.16. Seleziona articolo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FE53AA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832F5C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9C30C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1519">
        <w:tc>
          <w:tcPr>
            <w:cnfStyle w:val="001000000000"/>
            <w:tcW w:w="1955" w:type="dxa"/>
          </w:tcPr>
          <w:p w:rsidR="00DB7AB9" w:rsidRPr="003013BD" w:rsidRDefault="00281519" w:rsidP="00DB7AB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1519" w:rsidRPr="003013BD" w:rsidRDefault="002815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1519" w:rsidRPr="00313C3C" w:rsidRDefault="00DB7AB9" w:rsidP="00832F5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1519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1519" w:rsidRPr="00313C3C" w:rsidRDefault="002815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7AB9" w:rsidRPr="00FE7A2F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1519" w:rsidRPr="00313C3C" w:rsidRDefault="00DB7AB9" w:rsidP="00DB7AB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B72B2C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2B2C" w:rsidRDefault="00B72B2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Articolo</w:t>
            </w:r>
          </w:p>
          <w:p w:rsidR="00832F5C" w:rsidRPr="00832F5C" w:rsidRDefault="00832F5C" w:rsidP="001C15E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DB7AB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832F5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7AB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B72B2C" w:rsidRPr="00313C3C" w:rsidRDefault="00B72B2C" w:rsidP="00832F5C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72B2C" w:rsidRPr="00313C3C" w:rsidRDefault="00B72B2C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C06093" w:rsidRDefault="00C06093" w:rsidP="00E51A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572B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102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93641F" w:rsidRDefault="0093641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6239D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</w:t>
            </w:r>
            <w:r w:rsidR="0093641F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Articolo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004D0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1E5E88" w:rsidRPr="00FE7A2F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A34D6" w:rsidRPr="00313C3C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CA34D6" w:rsidRPr="003013BD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1E5E88" w:rsidP="001E5E8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E5E88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CA34D6" w:rsidRPr="00313C3C" w:rsidRDefault="001E5E88" w:rsidP="001E5E8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13C3C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A34D6" w:rsidRPr="003013BD" w:rsidRDefault="00CA34D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A34D6" w:rsidRPr="001F72A1" w:rsidTr="00E572B5">
        <w:trPr>
          <w:trHeight w:val="284"/>
        </w:trPr>
        <w:tc>
          <w:tcPr>
            <w:cnfStyle w:val="001000000000"/>
            <w:tcW w:w="992" w:type="dxa"/>
          </w:tcPr>
          <w:p w:rsidR="00CA34D6" w:rsidRPr="004E345F" w:rsidRDefault="00CA34D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CA34D6" w:rsidRPr="00313C3C" w:rsidRDefault="001E5E88" w:rsidP="001E5E8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1E5E88" w:rsidRDefault="001E5E88" w:rsidP="001E5E8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A34D6" w:rsidRPr="00313C3C" w:rsidRDefault="001E5E88" w:rsidP="001E5E8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313C3C" w:rsidRDefault="00CA34D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CA34D6" w:rsidRPr="00313C3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CA34D6" w:rsidRPr="00004D0C" w:rsidRDefault="00CA34D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6E7704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172BC" w:rsidRPr="006E7704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6E7704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2.17. Inserimento pietanza menù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C06093" w:rsidTr="00A543F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E11FD" w:rsidTr="00A543F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2011AC" w:rsidRPr="003013BD" w:rsidRDefault="009A795F" w:rsidP="002011A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</w:p>
          <w:p w:rsidR="009A795F" w:rsidRPr="003013BD" w:rsidRDefault="009A795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9A795F" w:rsidRPr="00313C3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9A795F" w:rsidRPr="00313C3C" w:rsidRDefault="002011AC" w:rsidP="007E11F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A795F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011AC" w:rsidRDefault="009A795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2011A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A795F" w:rsidRPr="00313C3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E11FD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7E5EF8" w:rsidRPr="007E5EF8" w:rsidRDefault="007E5EF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Pr="00313C3C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97432E" w:rsidRDefault="007E11FD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A543F1" w:rsidRDefault="00A543F1" w:rsidP="007E11F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543F1" w:rsidRPr="00313C3C" w:rsidRDefault="00A543F1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543F1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7432E" w:rsidRPr="00313C3C" w:rsidRDefault="00A543F1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7E11FD" w:rsidTr="00A543F1">
        <w:tc>
          <w:tcPr>
            <w:cnfStyle w:val="001000000000"/>
            <w:tcW w:w="2149" w:type="dxa"/>
          </w:tcPr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7E5EF8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ipo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 w:rsidR="007E5EF8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_ pietanza</w:t>
            </w: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7E5EF8" w:rsidRPr="007E5EF8" w:rsidRDefault="007E5EF8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7E5EF8" w:rsidRPr="00313C3C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</w:tcPr>
          <w:p w:rsidR="007E5EF8" w:rsidRPr="00A543F1" w:rsidRDefault="00A543F1" w:rsidP="00A543F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7E5EF8" w:rsidRPr="00A543F1" w:rsidRDefault="007E11FD" w:rsidP="002011A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</w:tcPr>
          <w:p w:rsidR="007E5EF8" w:rsidRPr="00A543F1" w:rsidRDefault="00A543F1" w:rsidP="006A136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A543F1" w:rsidTr="00A543F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Default="007E11FD" w:rsidP="007E5EF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313C3C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2011A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E11FD" w:rsidRPr="00BD10E6" w:rsidRDefault="007E11FD" w:rsidP="006A136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1DC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2011A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7D21E0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1DC3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7C1DC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AA6C4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004D0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3013BD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Pr="00FE7A2F" w:rsidRDefault="002011AC" w:rsidP="002011A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7D21E0" w:rsidRPr="004E345F" w:rsidRDefault="007D21E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7D21E0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7D21E0" w:rsidRPr="00313C3C" w:rsidRDefault="007D21E0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7D21E0" w:rsidRPr="00313C3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D21E0" w:rsidRPr="00004D0C" w:rsidRDefault="007D21E0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D21E0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4E345F" w:rsidRDefault="007D21E0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2011AC" w:rsidP="007C1DC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7D21E0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13C3C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D21E0" w:rsidRPr="003013BD" w:rsidRDefault="007D21E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2011AC" w:rsidP="002011A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11AC" w:rsidRDefault="002011AC" w:rsidP="002011A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B4689B" w:rsidRPr="00313C3C" w:rsidRDefault="002011AC" w:rsidP="002011AC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13C3C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4689B" w:rsidRPr="003013BD" w:rsidRDefault="00B4689B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4689B" w:rsidRPr="001F72A1" w:rsidTr="007C1DC3">
        <w:trPr>
          <w:trHeight w:val="284"/>
        </w:trPr>
        <w:tc>
          <w:tcPr>
            <w:cnfStyle w:val="001000000000"/>
            <w:tcW w:w="992" w:type="dxa"/>
          </w:tcPr>
          <w:p w:rsidR="00B4689B" w:rsidRPr="004E345F" w:rsidRDefault="00B4689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B4689B" w:rsidRPr="00313C3C" w:rsidRDefault="002011AC" w:rsidP="002011A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410" w:type="dxa"/>
          </w:tcPr>
          <w:p w:rsidR="002011AC" w:rsidRDefault="002011AC" w:rsidP="002011A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4689B" w:rsidRPr="00313C3C" w:rsidRDefault="002011AC" w:rsidP="002011AC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4689B" w:rsidRPr="00313C3C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4689B" w:rsidRPr="003013BD" w:rsidRDefault="00B4689B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pietanze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43296C">
        <w:instrText xml:space="preserve"> XE "</w:instrText>
      </w:r>
      <w:r w:rsidR="0043296C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2.18. Selezione pietanze</w:instrText>
      </w:r>
      <w:r w:rsidR="0043296C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BE41C2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4C031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D5BE7" w:rsidTr="00BE41C2">
        <w:tc>
          <w:tcPr>
            <w:cnfStyle w:val="001000000000"/>
            <w:tcW w:w="1955" w:type="dxa"/>
          </w:tcPr>
          <w:p w:rsidR="00366D27" w:rsidRPr="003013BD" w:rsidRDefault="000D5BE7" w:rsidP="00366D2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D5BE7" w:rsidRPr="003013BD" w:rsidRDefault="000D5BE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0D5BE7" w:rsidRPr="00313C3C" w:rsidRDefault="000D5808" w:rsidP="00BE41C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5BE7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5BE7" w:rsidRPr="00313C3C" w:rsidRDefault="000D5BE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D5808" w:rsidRPr="00FE7A2F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5BE7" w:rsidRPr="00313C3C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E93CE3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0460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C1204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4E345F" w:rsidRDefault="00CC120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CC1204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91726" w:rsidRDefault="00BE41C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313C3C" w:rsidRDefault="000D580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C1204" w:rsidRPr="00004D0C" w:rsidRDefault="00CC120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trHeight w:val="284"/>
        </w:trPr>
        <w:tc>
          <w:tcPr>
            <w:cnfStyle w:val="001000000000"/>
            <w:tcW w:w="992" w:type="dxa"/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BE41C2" w:rsidRPr="00313C3C" w:rsidRDefault="00BE41C2" w:rsidP="000D580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BE41C2" w:rsidRPr="009678CB" w:rsidRDefault="000D5808" w:rsidP="000D5808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BE41C2" w:rsidRPr="00313C3C" w:rsidRDefault="00BE41C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BE41C2" w:rsidRPr="00313C3C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E41C2" w:rsidRPr="003013BD" w:rsidRDefault="00BE41C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E41C2" w:rsidRPr="001F72A1" w:rsidTr="00E93CE3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4E345F" w:rsidRDefault="00BE41C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0D580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9678CB" w:rsidRDefault="000D5808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13C3C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BE41C2" w:rsidRPr="003013BD" w:rsidRDefault="00BE41C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per tipo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2.19. Selezione pietanze per tipo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C06093" w:rsidRPr="006F717C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C0609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C06093" w:rsidTr="00E93CE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361D46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202A58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C0609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C06093" w:rsidRPr="00F2242F" w:rsidRDefault="00C06093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D0F97">
        <w:tc>
          <w:tcPr>
            <w:cnfStyle w:val="001000000000"/>
            <w:tcW w:w="1955" w:type="dxa"/>
          </w:tcPr>
          <w:p w:rsidR="00910742" w:rsidRPr="003013BD" w:rsidRDefault="008D0F97" w:rsidP="0091074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8D0F97" w:rsidRPr="003013BD" w:rsidRDefault="008D0F9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8D0F97" w:rsidRPr="00313C3C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8D0F97" w:rsidRPr="00313C3C" w:rsidRDefault="00910742" w:rsidP="00E93CE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0F97" w:rsidRDefault="008D0F9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10742" w:rsidRDefault="0091074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10742" w:rsidRPr="00313C3C" w:rsidRDefault="00910742" w:rsidP="0091074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0F97" w:rsidRPr="00313C3C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4600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692CFA" w:rsidRDefault="0070460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704600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04600" w:rsidRPr="00313C3C" w:rsidRDefault="005D6D54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704600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6E6EF2" w:rsidRDefault="006E6EF2" w:rsidP="005453E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91074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E6EF2" w:rsidRDefault="00704600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6E6EF2" w:rsidRDefault="006E6EF2" w:rsidP="005453E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04600" w:rsidRPr="00313C3C" w:rsidRDefault="006E6EF2" w:rsidP="00E93CE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E93C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9458C5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F90BAD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76638" w:rsidRPr="001F72A1" w:rsidTr="00692CFA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4E345F" w:rsidRDefault="0027663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276638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1074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76638" w:rsidRDefault="00692CFA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276638" w:rsidRPr="00313C3C" w:rsidRDefault="00706D8F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D5808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76638" w:rsidRPr="00004D0C" w:rsidRDefault="0027663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0742" w:rsidRPr="00313C3C" w:rsidRDefault="00910742" w:rsidP="0091074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FE7A2F" w:rsidRDefault="00910742" w:rsidP="0091074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0742" w:rsidRPr="00313C3C" w:rsidRDefault="00910742" w:rsidP="0091074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910742" w:rsidRPr="00313C3C" w:rsidRDefault="0091074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004D0C" w:rsidRDefault="0091074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9458C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91074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13C3C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10742" w:rsidRPr="003013BD" w:rsidRDefault="0091074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0742" w:rsidRPr="001F72A1" w:rsidTr="00692CFA">
        <w:trPr>
          <w:trHeight w:val="284"/>
        </w:trPr>
        <w:tc>
          <w:tcPr>
            <w:cnfStyle w:val="001000000000"/>
            <w:tcW w:w="992" w:type="dxa"/>
          </w:tcPr>
          <w:p w:rsidR="00910742" w:rsidRPr="004E345F" w:rsidRDefault="00910742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910742" w:rsidRPr="00313C3C" w:rsidRDefault="00910742" w:rsidP="0091074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910742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0742" w:rsidRPr="00313C3C" w:rsidRDefault="00910742" w:rsidP="000E083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910742" w:rsidRPr="00313C3C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0742" w:rsidRPr="003013BD" w:rsidRDefault="00910742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92CFA" w:rsidRPr="00C06093" w:rsidRDefault="00692CFA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</w:t>
      </w:r>
      <w:r w:rsidR="00B67137" w:rsidRPr="00B67137"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</w:t>
      </w:r>
      <w:r w:rsidR="00B67137">
        <w:rPr>
          <w:rFonts w:ascii="Times New Roman" w:hAnsi="Times New Roman" w:cs="Times New Roman"/>
          <w:b/>
          <w:i/>
          <w:color w:val="4F81BD" w:themeColor="accent1"/>
          <w:sz w:val="24"/>
        </w:rPr>
        <w:t>disponibili</w:t>
      </w:r>
      <w:r>
        <w:rPr>
          <w:rFonts w:ascii="Times New Roman" w:hAnsi="Times New Roman" w:cs="Times New Roman"/>
          <w:b/>
          <w:i/>
          <w:color w:val="4F81BD" w:themeColor="accent1"/>
          <w:sz w:val="24"/>
        </w:rPr>
        <w:t xml:space="preserve"> per tipo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2.20. Selezione pietanze disponibili per tipo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0E083D" w:rsidRPr="003013BD" w:rsidRDefault="004D59F1" w:rsidP="000E083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D59F1" w:rsidRPr="00313C3C" w:rsidRDefault="000E083D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79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C939EB" w:rsidRDefault="00C939EB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939EB" w:rsidRPr="00313C3C" w:rsidRDefault="00C939EB" w:rsidP="00C939E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083D" w:rsidRPr="00FE7A2F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0E083D" w:rsidP="000E083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692CFA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692CF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Pietanza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C939E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4D59F1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</w:tr>
    </w:tbl>
    <w:p w:rsidR="004D59F1" w:rsidRP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F90BAD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90B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0E083D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D59F1" w:rsidRPr="00313C3C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D59F1" w:rsidRPr="00313C3C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4D59F1" w:rsidRPr="00313C3C" w:rsidRDefault="000E083D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4D59F1" w:rsidRDefault="00C939EB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D59F1" w:rsidRPr="00D363C1" w:rsidRDefault="004D59F1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004D0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0E083D" w:rsidP="00C939E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939E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D59F1" w:rsidRPr="00313C3C" w:rsidRDefault="00C939EB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939EB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4E345F" w:rsidRDefault="00C939EB" w:rsidP="00C939E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C939E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Default="00C939EB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939EB" w:rsidRPr="00313C3C" w:rsidRDefault="00C939EB" w:rsidP="00C939E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13C3C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939EB" w:rsidRPr="003013BD" w:rsidRDefault="00C939EB" w:rsidP="006304DA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F37B5A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pietanze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2.21. Selezione pietanze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4D59F1" w:rsidRPr="00C06093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4D59F1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D59F1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4D59F1" w:rsidRPr="00F2242F" w:rsidRDefault="004D59F1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D59F1" w:rsidTr="003E1D14">
        <w:tc>
          <w:tcPr>
            <w:cnfStyle w:val="001000000000"/>
            <w:tcW w:w="1955" w:type="dxa"/>
          </w:tcPr>
          <w:p w:rsidR="003D55DE" w:rsidRPr="003013BD" w:rsidRDefault="004D59F1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4D59F1" w:rsidRPr="003013BD" w:rsidRDefault="004D59F1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4D59F1" w:rsidRPr="00313C3C" w:rsidRDefault="003D55DE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4D59F1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D59F1" w:rsidRPr="00313C3C" w:rsidRDefault="004D59F1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D59F1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D59F1" w:rsidRDefault="004D59F1" w:rsidP="004D59F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D59F1" w:rsidRPr="00F56684" w:rsidRDefault="004D59F1" w:rsidP="004D59F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4D59F1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4D59F1" w:rsidRPr="00704600" w:rsidRDefault="004D59F1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91726" w:rsidRDefault="004D59F1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313C3C" w:rsidRDefault="003D55DE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0E083D">
              <w:rPr>
                <w:rFonts w:ascii="Times New Roman" w:hAnsi="Times New Roman" w:cs="Times New Roman"/>
                <w:color w:val="auto"/>
                <w:szCs w:val="24"/>
              </w:rPr>
              <w:t>&lt;Pietanza&gt;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D59F1" w:rsidRPr="00004D0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4D59F1" w:rsidRPr="00313C3C" w:rsidRDefault="004D59F1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4D59F1" w:rsidRPr="009678CB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4D59F1" w:rsidRPr="00313C3C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D59F1" w:rsidRPr="003013BD" w:rsidRDefault="004D59F1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D59F1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4E345F" w:rsidRDefault="004D59F1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9678CB" w:rsidRDefault="003D55DE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13C3C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D59F1" w:rsidRPr="003013BD" w:rsidRDefault="004D59F1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4D59F1" w:rsidRDefault="004D59F1" w:rsidP="004D59F1">
      <w:pPr>
        <w:jc w:val="both"/>
      </w:pPr>
    </w:p>
    <w:p w:rsidR="004D59F1" w:rsidRPr="00C06093" w:rsidRDefault="004D59F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FB648F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2.22. Aggiornamento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FB648F" w:rsidTr="00FB648F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F2242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B648F" w:rsidTr="00FB648F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3D55DE" w:rsidRPr="003013BD" w:rsidRDefault="00FB648F" w:rsidP="003D55DE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B648F" w:rsidRPr="003013BD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FB648F" w:rsidRPr="00313C3C" w:rsidRDefault="003D55DE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Pr="00FE7A2F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B648F" w:rsidRPr="00313C3C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B648F" w:rsidRDefault="00FB648F" w:rsidP="00FB648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FB648F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FB648F" w:rsidRPr="00313C3C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FB648F" w:rsidTr="00FB648F">
        <w:tc>
          <w:tcPr>
            <w:cnfStyle w:val="001000000000"/>
            <w:tcW w:w="2149" w:type="dxa"/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FB648F" w:rsidRPr="007E5EF8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46" w:type="dxa"/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330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45" w:type="dxa"/>
          </w:tcPr>
          <w:p w:rsidR="00FB648F" w:rsidRPr="00A543F1" w:rsidRDefault="00FB648F" w:rsidP="003D55D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18" w:type="dxa"/>
          </w:tcPr>
          <w:p w:rsidR="00FB648F" w:rsidRPr="00A543F1" w:rsidRDefault="00FB648F" w:rsidP="00FB648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FB648F" w:rsidTr="00FB648F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Default="00FB648F" w:rsidP="00FB648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313C3C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3D55D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Pr="00BD10E6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B648F" w:rsidRPr="00BD10E6" w:rsidRDefault="00FB648F" w:rsidP="00FB648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FB648F" w:rsidRPr="00FB648F" w:rsidRDefault="00FB648F" w:rsidP="00FB648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B648F" w:rsidRPr="00F56684" w:rsidRDefault="00FB648F" w:rsidP="00FB648F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FB648F" w:rsidRPr="001F72A1" w:rsidTr="00FB648F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B648F" w:rsidRPr="00704600" w:rsidRDefault="00FB648F" w:rsidP="00FB648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FB648F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4E345F" w:rsidRDefault="00FB648F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FB648F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D55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FB648F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FB648F" w:rsidRPr="00313C3C" w:rsidRDefault="00FB648F" w:rsidP="00FB648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FB648F" w:rsidRPr="00004D0C" w:rsidRDefault="00FB648F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</w:tcPr>
          <w:p w:rsidR="003D55DE" w:rsidRPr="00313C3C" w:rsidRDefault="003D55DE" w:rsidP="003D55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3D55DE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3D55DE" w:rsidRDefault="003D55DE" w:rsidP="003D55DE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3D55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D55DE" w:rsidRPr="00313C3C" w:rsidRDefault="003D55DE" w:rsidP="00D73CDE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D73C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D55DE" w:rsidRPr="00313C3C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004D0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D73CDE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D73CD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3D55DE" w:rsidRPr="00313C3C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trHeight w:val="284"/>
        </w:trPr>
        <w:tc>
          <w:tcPr>
            <w:cnfStyle w:val="001000000000"/>
            <w:tcW w:w="992" w:type="dxa"/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3D55DE" w:rsidRPr="00313C3C" w:rsidRDefault="003D55DE" w:rsidP="00CD43C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</w:tcPr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Default="003D55DE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  <w:p w:rsidR="003D55DE" w:rsidRPr="00313C3C" w:rsidRDefault="00CD43C9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D55DE" w:rsidRPr="00313C3C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D55DE" w:rsidRPr="003013BD" w:rsidRDefault="003D55DE" w:rsidP="00FB648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D55DE" w:rsidRPr="001F72A1" w:rsidTr="00FB648F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4E345F" w:rsidRDefault="003D55DE" w:rsidP="00FB648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D43C9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D55DE" w:rsidRDefault="003D55DE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  <w:p w:rsidR="003D55DE" w:rsidRPr="00313C3C" w:rsidRDefault="00CD43C9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13C3C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D55DE" w:rsidRPr="003013BD" w:rsidRDefault="003D55DE" w:rsidP="00FB648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FB648F" w:rsidRDefault="00FB648F" w:rsidP="00FB648F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3E1D14" w:rsidRDefault="00BA7814" w:rsidP="00C06093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pietanza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2.23. Valutazione disponibilità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C01FF6" w:rsidRPr="003013BD" w:rsidRDefault="003E1D14" w:rsidP="00C01FF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C01FF6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C01FF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C01FF6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Integer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C01FF6" w:rsidRPr="00FE7A2F" w:rsidRDefault="00C01FF6" w:rsidP="00C01FF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C01FF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01FF6" w:rsidRDefault="00C01FF6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3E1D14" w:rsidRPr="00313C3C" w:rsidRDefault="003E1D14" w:rsidP="00C01FF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C01FF6" w:rsidRPr="00C01FF6" w:rsidRDefault="00C01FF6" w:rsidP="00C01FF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u w:val="single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C01FF6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004D0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pietanza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2.24. Rimozione pietanza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6F717C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BA3A60" w:rsidRPr="003013BD" w:rsidRDefault="003E1D14" w:rsidP="00BA3A60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3E1D14" w:rsidRPr="00313C3C" w:rsidRDefault="00BA3A60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9C634A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3E1D14" w:rsidRPr="00832F5C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3A60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3E1D14" w:rsidRPr="00313C3C" w:rsidRDefault="003E1D14" w:rsidP="003E1D14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3E1D14" w:rsidRPr="00313C3C" w:rsidRDefault="003E1D14" w:rsidP="003E1D1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3E1D14" w:rsidRDefault="003E1D14" w:rsidP="003E1D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3E1D1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E1D14" w:rsidRPr="00E81029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E1D14" w:rsidRPr="00313C3C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3E1D1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E1D14" w:rsidRPr="00313C3C" w:rsidRDefault="003E1D14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3A60" w:rsidRPr="00FE7A2F" w:rsidRDefault="00BA3A60" w:rsidP="00BA3A60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313C3C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3E1D14" w:rsidRPr="00313C3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13C3C" w:rsidRDefault="00BA3A60" w:rsidP="00BA3A60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3A60" w:rsidRPr="00313C3C" w:rsidRDefault="00BA3A60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3A60" w:rsidRDefault="00BA3A60" w:rsidP="00BA3A60">
            <w:pPr>
              <w:jc w:val="center"/>
              <w:cnfStyle w:val="0000001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3A60" w:rsidRPr="003013BD" w:rsidRDefault="00BA3A60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3A60" w:rsidRPr="001F72A1" w:rsidTr="003E1D14">
        <w:trPr>
          <w:trHeight w:val="284"/>
        </w:trPr>
        <w:tc>
          <w:tcPr>
            <w:cnfStyle w:val="001000000000"/>
            <w:tcW w:w="992" w:type="dxa"/>
          </w:tcPr>
          <w:p w:rsidR="00BA3A60" w:rsidRPr="004E345F" w:rsidRDefault="00BA3A60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3A60" w:rsidRPr="00313C3C" w:rsidRDefault="00BA3A60" w:rsidP="00BA3A60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3A60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3A60" w:rsidRPr="00313C3C" w:rsidRDefault="00BA3A60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3A60" w:rsidRDefault="00BA3A60" w:rsidP="00BA3A60">
            <w:pPr>
              <w:jc w:val="center"/>
              <w:cnfStyle w:val="000000000000"/>
            </w:pPr>
            <w:r w:rsidRPr="00AA0C20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3A60" w:rsidRPr="00004D0C" w:rsidRDefault="00BA3A60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3E1D14" w:rsidRDefault="003E1D14" w:rsidP="003E1D14">
      <w:pPr>
        <w:jc w:val="both"/>
      </w:pPr>
    </w:p>
    <w:p w:rsidR="003E1D14" w:rsidRPr="00C06093" w:rsidRDefault="003E1D14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E53AA" w:rsidRPr="00FB648F" w:rsidRDefault="00FE53A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B648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2.25. Inserimento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003639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2242F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AD2DF5" w:rsidRPr="003013BD" w:rsidRDefault="00003639" w:rsidP="00AD2DF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Pr="003013BD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313C3C" w:rsidRDefault="008D78F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8D78F4" w:rsidRDefault="008D78F4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D78F4" w:rsidRPr="00313C3C" w:rsidRDefault="008D78F4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8D78F4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D78F4" w:rsidRPr="00FE7A2F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03639" w:rsidRPr="00313C3C" w:rsidRDefault="008D78F4" w:rsidP="008D78F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003639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CC577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003639" w:rsidRDefault="00003639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03639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003639" w:rsidRPr="00313C3C" w:rsidRDefault="00003639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003639" w:rsidTr="007721C4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003639" w:rsidRPr="007E5EF8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003639" w:rsidRPr="00A543F1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003639" w:rsidTr="007721C4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Valore di tipo </w:t>
            </w:r>
            <w:r w:rsidR="007721C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real</w:t>
            </w:r>
          </w:p>
          <w:p w:rsidR="00003639" w:rsidRDefault="00003639" w:rsidP="0000363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FE7A2F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7721C4" w:rsidRPr="00CC5771" w:rsidRDefault="007721C4" w:rsidP="007721C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721C4" w:rsidRPr="00CC5771" w:rsidRDefault="007721C4" w:rsidP="008D78F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CC5771" w:rsidRDefault="00CC5771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</w:t>
            </w:r>
            <w:r w:rsidR="007721C4"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7721C4" w:rsidRPr="00CC5771" w:rsidRDefault="007721C4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-1000</w:t>
            </w:r>
          </w:p>
        </w:tc>
      </w:tr>
      <w:tr w:rsidR="00003639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Default="00003639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313C3C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8D78F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8D78F4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03639" w:rsidRPr="00BD10E6" w:rsidRDefault="00003639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003639" w:rsidRPr="00003639" w:rsidRDefault="00003639" w:rsidP="0000363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03639" w:rsidRPr="00F56684" w:rsidRDefault="00003639" w:rsidP="00003639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03639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03639" w:rsidRPr="00704600" w:rsidRDefault="00003639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03639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4E345F" w:rsidRDefault="00003639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003639" w:rsidP="00A812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CC5771" w:rsidRPr="00313C3C" w:rsidRDefault="00CC5771" w:rsidP="00CC577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03639" w:rsidRDefault="00003639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Bevanda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Test”</w:t>
            </w:r>
          </w:p>
          <w:p w:rsidR="00003639" w:rsidRDefault="00CC5771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BC5692" w:rsidRPr="00313C3C" w:rsidRDefault="00BC5692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313C3C" w:rsidRDefault="00885266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03639" w:rsidRPr="00004D0C" w:rsidRDefault="00003639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88526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A8122D" w:rsidRDefault="00A8122D" w:rsidP="0088526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85266" w:rsidRPr="00FE7A2F" w:rsidRDefault="00885266" w:rsidP="0088526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122D" w:rsidRDefault="00A8122D" w:rsidP="0088526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885266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885266" w:rsidRDefault="00885266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004D0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A8122D" w:rsidRPr="00313C3C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  <w:p w:rsidR="00A8122D" w:rsidRPr="00313C3C" w:rsidRDefault="00A8122D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A8122D" w:rsidRDefault="00A8122D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A8122D" w:rsidRPr="00313C3C" w:rsidRDefault="00AD2DF5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</w:t>
            </w:r>
            <w:r w:rsidR="00A812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13C3C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8122D" w:rsidRPr="003013BD" w:rsidRDefault="00A8122D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A8122D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A8122D" w:rsidRPr="004E345F" w:rsidRDefault="00A8122D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A8122D" w:rsidRPr="00313C3C" w:rsidRDefault="00A8122D" w:rsidP="00AD2D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D2D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A8122D" w:rsidRDefault="00A8122D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122D" w:rsidRPr="00313C3C" w:rsidRDefault="00AD2DF5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A8122D" w:rsidRPr="00313C3C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A8122D" w:rsidRPr="003013BD" w:rsidRDefault="00A8122D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03639" w:rsidRDefault="00003639" w:rsidP="00003639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Selezione bevande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2.26. Selezione bevande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3E1D14" w:rsidTr="003E1D1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3E1D14" w:rsidTr="003E1D1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E1D14" w:rsidRPr="00F2242F" w:rsidRDefault="003E1D14" w:rsidP="003E1D1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E1D14" w:rsidTr="003E1D14">
        <w:tc>
          <w:tcPr>
            <w:cnfStyle w:val="001000000000"/>
            <w:tcW w:w="1955" w:type="dxa"/>
          </w:tcPr>
          <w:p w:rsidR="00583C09" w:rsidRPr="003013BD" w:rsidRDefault="003E1D14" w:rsidP="00583C0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3E1D14" w:rsidRPr="003013BD" w:rsidRDefault="003E1D14" w:rsidP="003E1D14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3E1D14" w:rsidRPr="00313C3C" w:rsidRDefault="00583C09" w:rsidP="003E1D1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E1D14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E1D14" w:rsidRPr="00313C3C" w:rsidRDefault="003E1D14" w:rsidP="003E1D1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E1D14" w:rsidRPr="00313C3C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3E1D14" w:rsidRPr="003E1D14" w:rsidRDefault="003E1D14" w:rsidP="003E1D14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E1D14" w:rsidRPr="00F56684" w:rsidRDefault="003E1D14" w:rsidP="003E1D14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3E1D14" w:rsidRPr="001F72A1" w:rsidTr="005F7B8B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3E1D14" w:rsidRPr="00704600" w:rsidRDefault="003E1D14" w:rsidP="003E1D14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91726" w:rsidRDefault="003E1D14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313C3C" w:rsidRDefault="007030A5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7030A5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E1D14" w:rsidRPr="00004D0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trHeight w:val="284"/>
        </w:trPr>
        <w:tc>
          <w:tcPr>
            <w:cnfStyle w:val="001000000000"/>
            <w:tcW w:w="992" w:type="dxa"/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3E1D14" w:rsidRPr="00313C3C" w:rsidRDefault="003E1D14" w:rsidP="00583C09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</w:tcPr>
          <w:p w:rsidR="00583C09" w:rsidRPr="00FE7A2F" w:rsidRDefault="00583C09" w:rsidP="00583C09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3E1D14" w:rsidRPr="009678CB" w:rsidRDefault="003E1D14" w:rsidP="003E1D1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276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3E1D14" w:rsidRPr="00313C3C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3E1D14" w:rsidRPr="003013BD" w:rsidRDefault="003E1D14" w:rsidP="003E1D14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E1D14" w:rsidRPr="001F72A1" w:rsidTr="005F7B8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4E345F" w:rsidRDefault="003E1D14" w:rsidP="003E1D14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583C0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9678CB" w:rsidRDefault="00583C09" w:rsidP="003E1D1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13C3C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E1D14" w:rsidRPr="003013BD" w:rsidRDefault="003E1D14" w:rsidP="003E1D14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D57DF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C06093" w:rsidRDefault="00282C7E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2D57DF" w:rsidRDefault="00FD57E6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bevande disponibili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2.27. Selezione bevande disponibili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268"/>
        <w:gridCol w:w="850"/>
        <w:gridCol w:w="283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6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5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83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15018C" w:rsidRPr="003013BD" w:rsidRDefault="00282C7E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268" w:type="dxa"/>
          </w:tcPr>
          <w:p w:rsidR="00282C7E" w:rsidRPr="00313C3C" w:rsidRDefault="0015018C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850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835" w:type="dxa"/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282C7E" w:rsidRPr="00282C7E" w:rsidRDefault="00282C7E" w:rsidP="00282C7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Pr="00F56684" w:rsidRDefault="00282C7E" w:rsidP="00282C7E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282C7E" w:rsidRPr="00704600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91726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282C7E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282C7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282C7E">
              <w:rPr>
                <w:rFonts w:ascii="Times New Roman" w:hAnsi="Times New Roman" w:cs="Times New Roman"/>
                <w:color w:val="auto"/>
                <w:szCs w:val="24"/>
              </w:rPr>
              <w:t>&lt;Bevanda&gt;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282C7E" w:rsidRPr="00313C3C" w:rsidRDefault="00282C7E" w:rsidP="0015018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2410" w:type="dxa"/>
          </w:tcPr>
          <w:p w:rsidR="00282C7E" w:rsidRPr="009678CB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276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282C7E" w:rsidRPr="00313C3C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282C7E" w:rsidRPr="003013BD" w:rsidRDefault="00282C7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9678CB" w:rsidRDefault="0015018C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13C3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3013BD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Pr="005F7B8B" w:rsidRDefault="00FD57E6" w:rsidP="00FD57E6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5F7B8B"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bevanda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2.28. Aggiornamento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149"/>
        <w:gridCol w:w="846"/>
        <w:gridCol w:w="2330"/>
        <w:gridCol w:w="845"/>
        <w:gridCol w:w="2618"/>
      </w:tblGrid>
      <w:tr w:rsidR="005F7B8B" w:rsidTr="005922C1">
        <w:trPr>
          <w:cnfStyle w:val="100000000000"/>
        </w:trPr>
        <w:tc>
          <w:tcPr>
            <w:cnfStyle w:val="001000000000"/>
            <w:tcW w:w="2149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639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2242F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15018C" w:rsidRPr="003013BD" w:rsidRDefault="005F7B8B" w:rsidP="0015018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F7B8B" w:rsidRPr="003013BD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313C3C" w:rsidRDefault="0015018C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15018C" w:rsidRDefault="0015018C" w:rsidP="005922C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18C" w:rsidRPr="00313C3C" w:rsidRDefault="0015018C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F7B8B" w:rsidRPr="00313C3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F7B8B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313C3C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bottom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bevanda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5F7B8B" w:rsidRPr="007E5EF8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BEVANDA</w:t>
            </w:r>
          </w:p>
        </w:tc>
        <w:tc>
          <w:tcPr>
            <w:tcW w:w="846" w:type="dxa"/>
            <w:tcBorders>
              <w:bottom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330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845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18" w:type="dxa"/>
            <w:tcBorders>
              <w:bottom w:val="single" w:sz="8" w:space="0" w:color="4F81BD" w:themeColor="accent1"/>
            </w:tcBorders>
          </w:tcPr>
          <w:p w:rsidR="005F7B8B" w:rsidRPr="00A543F1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F7B8B" w:rsidTr="005922C1">
        <w:trPr>
          <w:cnfStyle w:val="000000100000"/>
        </w:trPr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Bevanda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capacità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real</w:t>
            </w:r>
          </w:p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positivo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FE7A2F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  <w:p w:rsidR="005F7B8B" w:rsidRPr="00CC5771" w:rsidRDefault="005F7B8B" w:rsidP="005922C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F7B8B" w:rsidRPr="00CC5771" w:rsidRDefault="005F7B8B" w:rsidP="0015018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5F7B8B" w:rsidRPr="00CC5771" w:rsidRDefault="005F7B8B" w:rsidP="005922C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C577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</w:tr>
      <w:tr w:rsidR="005F7B8B" w:rsidTr="005922C1">
        <w:tc>
          <w:tcPr>
            <w:cnfStyle w:val="001000000000"/>
            <w:tcW w:w="214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Default="005F7B8B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</w:tc>
        <w:tc>
          <w:tcPr>
            <w:tcW w:w="84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313C3C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33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4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15018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F7B8B" w:rsidRPr="00BD10E6" w:rsidRDefault="005F7B8B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</w:tbl>
    <w:p w:rsidR="005F7B8B" w:rsidRPr="005F7B8B" w:rsidRDefault="005F7B8B" w:rsidP="005F7B8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F7B8B" w:rsidRPr="00F56684" w:rsidRDefault="005F7B8B" w:rsidP="005F7B8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F7B8B" w:rsidRPr="001F72A1" w:rsidTr="005922C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F7B8B" w:rsidRPr="00704600" w:rsidRDefault="005F7B8B" w:rsidP="005922C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460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F7B8B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4E345F" w:rsidRDefault="005F7B8B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5F7B8B" w:rsidP="0015018C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5018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F7B8B" w:rsidRPr="00313C3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5F7B8B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5F7B8B" w:rsidRPr="00313C3C" w:rsidRDefault="005F7B8B" w:rsidP="005922C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F7B8B" w:rsidRPr="00004D0C" w:rsidRDefault="005F7B8B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15018C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15018C" w:rsidRDefault="0015018C" w:rsidP="0015018C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755B5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FE7A2F" w:rsidRDefault="0015018C" w:rsidP="0015018C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5018C" w:rsidRDefault="0015018C" w:rsidP="0015018C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004D0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71D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1000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 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5018C" w:rsidRDefault="0015018C" w:rsidP="0015018C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15018C">
            <w:pPr>
              <w:jc w:val="center"/>
              <w:cnfStyle w:val="0000001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“Bevanda Test”</w:t>
            </w:r>
          </w:p>
          <w:p w:rsidR="0015018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BEVANDA</w:t>
            </w:r>
          </w:p>
          <w:p w:rsidR="0015018C" w:rsidRPr="00313C3C" w:rsidRDefault="0015018C" w:rsidP="006304DA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-1000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13C3C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15018C" w:rsidRPr="003013BD" w:rsidRDefault="0015018C" w:rsidP="005922C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5018C" w:rsidRPr="001F72A1" w:rsidTr="005922C1">
        <w:trPr>
          <w:trHeight w:val="284"/>
        </w:trPr>
        <w:tc>
          <w:tcPr>
            <w:cnfStyle w:val="001000000000"/>
            <w:tcW w:w="992" w:type="dxa"/>
          </w:tcPr>
          <w:p w:rsidR="0015018C" w:rsidRPr="004E345F" w:rsidRDefault="0015018C" w:rsidP="005922C1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15018C" w:rsidRDefault="0015018C" w:rsidP="00A31574">
            <w:pPr>
              <w:jc w:val="center"/>
              <w:cnfStyle w:val="000000000000"/>
            </w:pP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A3157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A131BE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15018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15018C" w:rsidRPr="00313C3C" w:rsidRDefault="0015018C" w:rsidP="006304DA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5018C" w:rsidRPr="00313C3C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5018C" w:rsidRPr="003013BD" w:rsidRDefault="0015018C" w:rsidP="005922C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F7B8B" w:rsidRDefault="005F7B8B" w:rsidP="005F7B8B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282C7E" w:rsidRDefault="00BA7814" w:rsidP="00282C7E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Valutazione disponibilità bevand</w:t>
      </w:r>
      <w:r w:rsidR="00282C7E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2.29. Valutazione disponibilità bevanda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82C7E" w:rsidRPr="005A1C84" w:rsidRDefault="00282C7E" w:rsidP="005A1C84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82C7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282C7E" w:rsidRPr="00F2242F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282C7E" w:rsidTr="002753D6">
        <w:tc>
          <w:tcPr>
            <w:cnfStyle w:val="001000000000"/>
            <w:tcW w:w="1955" w:type="dxa"/>
          </w:tcPr>
          <w:p w:rsidR="00BA2F1A" w:rsidRPr="003013BD" w:rsidRDefault="00282C7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282C7E" w:rsidRPr="003013BD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82C7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282C7E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282C7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282C7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282C7E" w:rsidRPr="00832F5C" w:rsidRDefault="00282C7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282C7E" w:rsidRPr="00313C3C" w:rsidRDefault="00282C7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282C7E" w:rsidRPr="00313C3C" w:rsidRDefault="00282C7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282C7E" w:rsidRPr="00282C7E" w:rsidRDefault="00282C7E" w:rsidP="00282C7E">
      <w:pPr>
        <w:pStyle w:val="Paragrafoelenco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282C7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82C7E" w:rsidRPr="00E81029" w:rsidRDefault="00282C7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82C7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4E345F" w:rsidRDefault="00282C7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282C7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82C7E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82C7E" w:rsidRPr="00313C3C" w:rsidRDefault="00282C7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82C7E" w:rsidRPr="00004D0C" w:rsidRDefault="00282C7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BA2F1A" w:rsidRPr="003013BD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696AC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4C506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282C7E" w:rsidRDefault="00282C7E" w:rsidP="00282C7E">
      <w:pPr>
        <w:jc w:val="both"/>
      </w:pPr>
    </w:p>
    <w:p w:rsidR="002D57DF" w:rsidRPr="00C06093" w:rsidRDefault="002D57DF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lastRenderedPageBreak/>
        <w:t>Rimozione bevanda menù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2.30. Rimozione bevanda menù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04712E" w:rsidRPr="0004712E" w:rsidRDefault="0004712E" w:rsidP="0004712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04712E" w:rsidTr="002753D6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04712E" w:rsidRPr="00F2242F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04712E" w:rsidTr="002753D6">
        <w:tc>
          <w:tcPr>
            <w:cnfStyle w:val="001000000000"/>
            <w:tcW w:w="1955" w:type="dxa"/>
          </w:tcPr>
          <w:p w:rsidR="00BA2F1A" w:rsidRPr="003013BD" w:rsidRDefault="0004712E" w:rsidP="00BA2F1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04712E" w:rsidRPr="003013BD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4712E" w:rsidRPr="00313C3C" w:rsidRDefault="00BA2F1A" w:rsidP="002753D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4712E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4712E" w:rsidRPr="00313C3C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04712E" w:rsidTr="002753D6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 w:rsidR="00C74A07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Bevanda</w:t>
            </w:r>
          </w:p>
          <w:p w:rsidR="0004712E" w:rsidRPr="00832F5C" w:rsidRDefault="0004712E" w:rsidP="002753D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BA2F1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04712E" w:rsidRPr="00313C3C" w:rsidRDefault="0004712E" w:rsidP="002753D6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04712E" w:rsidRPr="00313C3C" w:rsidRDefault="0004712E" w:rsidP="002753D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04712E" w:rsidRDefault="0004712E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04712E" w:rsidRDefault="00511D42" w:rsidP="000471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04712E" w:rsidRPr="00F56684" w:rsidRDefault="0004712E" w:rsidP="0004712E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04712E" w:rsidRPr="001F72A1" w:rsidTr="002753D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04712E" w:rsidRPr="00E81029" w:rsidRDefault="0004712E" w:rsidP="002753D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4712E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04712E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4712E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4712E" w:rsidRPr="00313C3C" w:rsidRDefault="0004712E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313C3C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4712E" w:rsidRPr="00004D0C" w:rsidRDefault="0004712E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4712E" w:rsidRPr="001F72A1" w:rsidTr="002753D6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04712E" w:rsidRPr="004E345F" w:rsidRDefault="0004712E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04712E" w:rsidRPr="00313C3C" w:rsidRDefault="0004712E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BA2F1A" w:rsidRPr="00FE7A2F" w:rsidRDefault="00BA2F1A" w:rsidP="00BA2F1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4712E" w:rsidRPr="00313C3C" w:rsidRDefault="0004712E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04712E" w:rsidRPr="00313C3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04712E" w:rsidRPr="003013BD" w:rsidRDefault="0004712E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13C3C" w:rsidRDefault="00BA2F1A" w:rsidP="00BA2F1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BA2F1A" w:rsidRPr="00313C3C" w:rsidRDefault="00BA2F1A" w:rsidP="002753D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BA2F1A" w:rsidRDefault="00BA2F1A" w:rsidP="00BA2F1A">
            <w:pPr>
              <w:jc w:val="center"/>
              <w:cnfStyle w:val="0000001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A2F1A" w:rsidRPr="003013BD" w:rsidRDefault="00BA2F1A" w:rsidP="002753D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A2F1A" w:rsidRPr="001F72A1" w:rsidTr="002753D6">
        <w:trPr>
          <w:trHeight w:val="284"/>
        </w:trPr>
        <w:tc>
          <w:tcPr>
            <w:cnfStyle w:val="001000000000"/>
            <w:tcW w:w="992" w:type="dxa"/>
          </w:tcPr>
          <w:p w:rsidR="00BA2F1A" w:rsidRPr="004E345F" w:rsidRDefault="00BA2F1A" w:rsidP="002753D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BA2F1A" w:rsidRPr="00313C3C" w:rsidRDefault="00BA2F1A" w:rsidP="00BA2F1A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BA2F1A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A2F1A" w:rsidRPr="00313C3C" w:rsidRDefault="00BA2F1A" w:rsidP="002753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5" w:type="dxa"/>
          </w:tcPr>
          <w:p w:rsidR="00BA2F1A" w:rsidRDefault="00BA2F1A" w:rsidP="00BA2F1A">
            <w:pPr>
              <w:jc w:val="center"/>
              <w:cnfStyle w:val="000000000000"/>
            </w:pPr>
            <w:r w:rsidRPr="00843B65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BA2F1A" w:rsidRPr="00004D0C" w:rsidRDefault="00BA2F1A" w:rsidP="002753D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04712E" w:rsidRDefault="0004712E" w:rsidP="0004712E">
      <w:pPr>
        <w:jc w:val="both"/>
      </w:pPr>
    </w:p>
    <w:p w:rsidR="00B172BC" w:rsidRPr="00C06093" w:rsidRDefault="00B172BC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C06093" w:rsidRPr="00C123D2" w:rsidRDefault="00FE53AA" w:rsidP="002D57DF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C123D2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2.31. Inserimento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2D57DF" w:rsidRPr="00C06093" w:rsidRDefault="002D57DF" w:rsidP="002D57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2D57DF" w:rsidTr="003017B4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2D57DF" w:rsidTr="003017B4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8F3914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D6084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2D57DF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2D57DF" w:rsidRPr="00F2242F" w:rsidRDefault="002D57DF" w:rsidP="002D57D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873DF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6304DA" w:rsidRPr="003013BD" w:rsidRDefault="001873DF" w:rsidP="006304DA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1873DF" w:rsidRPr="003013BD" w:rsidRDefault="001873D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1873DF" w:rsidRPr="00313C3C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1873DF" w:rsidRPr="00313C3C" w:rsidRDefault="006304DA" w:rsidP="003017B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873DF" w:rsidRDefault="001873D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6304DA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304DA" w:rsidRPr="00313C3C" w:rsidRDefault="006304D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Pr="00FE7A2F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873DF" w:rsidRPr="00313C3C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3017B4" w:rsidRPr="003013BD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9D5AB3" w:rsidRPr="009D5AB3" w:rsidRDefault="009D5AB3" w:rsidP="009D5AB3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D5AB3" w:rsidRPr="009D5AB3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D5AB3" w:rsidRPr="009D5AB3" w:rsidRDefault="009D5AB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017B4" w:rsidTr="003017B4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3017B4" w:rsidRPr="003013BD" w:rsidRDefault="003017B4" w:rsidP="005826FE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Valore di tipo </w:t>
            </w:r>
            <w:r w:rsidR="005826FE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3017B4" w:rsidRPr="005922C1" w:rsidRDefault="009D5AB3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3017B4" w:rsidRPr="005922C1" w:rsidRDefault="005922C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Tr="003017B4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variante</w:t>
            </w:r>
          </w:p>
          <w:p w:rsidR="003017B4" w:rsidRDefault="003017B4" w:rsidP="003017B4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FE7A2F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9D5AB3" w:rsidP="006304DA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017B4" w:rsidRPr="005826FE" w:rsidRDefault="005826FE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3017B4" w:rsidRPr="007C467B" w:rsidTr="003017B4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6304DA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3017B4" w:rsidRPr="003017B4" w:rsidRDefault="003017B4" w:rsidP="005922C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B32547" w:rsidRDefault="00B32547" w:rsidP="00B32547"/>
    <w:p w:rsidR="005826FE" w:rsidRPr="00F56684" w:rsidRDefault="005826FE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CD1C5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3A5AC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123D2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4E345F" w:rsidRDefault="00C123D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313C3C" w:rsidRDefault="00C123D2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6304D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C123D2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C123D2" w:rsidRPr="009D5AB3" w:rsidRDefault="00C123D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C123D2" w:rsidRPr="00C123D2" w:rsidRDefault="00C123D2" w:rsidP="00C123D2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C123D2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C123D2" w:rsidRPr="00004D0C" w:rsidRDefault="00C123D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304DA" w:rsidRDefault="006304DA" w:rsidP="00E160F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E160F5" w:rsidRPr="00FE7A2F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304DA" w:rsidRDefault="00E160F5" w:rsidP="00E160F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="006304DA"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E160F5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004D0C" w:rsidRDefault="006304DA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6304D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E160F5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6304DA" w:rsidRPr="009D5AB3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trHeight w:val="284"/>
        </w:trPr>
        <w:tc>
          <w:tcPr>
            <w:cnfStyle w:val="001000000000"/>
            <w:tcW w:w="992" w:type="dxa"/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6304DA" w:rsidRPr="00313C3C" w:rsidRDefault="006304DA" w:rsidP="00E160F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6304DA" w:rsidRDefault="006304DA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6304DA" w:rsidRPr="00313C3C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6304DA" w:rsidRPr="003013BD" w:rsidRDefault="006304DA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6304DA" w:rsidRPr="001F72A1" w:rsidTr="00CD1C5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4E345F" w:rsidRDefault="006304DA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E160F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E160F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Default="006304DA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304DA" w:rsidRPr="009D5AB3" w:rsidRDefault="00E160F5" w:rsidP="006304DA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13C3C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304DA" w:rsidRPr="003013BD" w:rsidRDefault="006304DA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ingrediente per nome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2.32. Selezione ingrediente per nome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8A42C6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5E480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15BFC">
        <w:tc>
          <w:tcPr>
            <w:cnfStyle w:val="001000000000"/>
            <w:tcW w:w="1955" w:type="dxa"/>
          </w:tcPr>
          <w:p w:rsidR="00557AA8" w:rsidRPr="003013BD" w:rsidRDefault="00D15BFC" w:rsidP="00557AA8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D15BFC" w:rsidRPr="003013BD" w:rsidRDefault="00D15BF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D15BFC" w:rsidRPr="00313C3C" w:rsidRDefault="006C4045" w:rsidP="008A42C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15BF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15BFC" w:rsidRPr="00313C3C" w:rsidRDefault="00D15BFC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6C4045" w:rsidRPr="00FE7A2F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15BFC" w:rsidRPr="00313C3C" w:rsidRDefault="006C4045" w:rsidP="006C404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A1A6A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Nome</w:t>
            </w:r>
          </w:p>
          <w:p w:rsidR="008A42C6" w:rsidRPr="008A42C6" w:rsidRDefault="008A42C6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A42C6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6A1A6A" w:rsidRPr="008A42C6" w:rsidRDefault="006A1A6A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6A1A6A" w:rsidRPr="008A42C6" w:rsidRDefault="006A1A6A" w:rsidP="006C404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6C404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6A1A6A" w:rsidRPr="008A42C6" w:rsidRDefault="006A1A6A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6A1A6A" w:rsidRPr="008A42C6" w:rsidRDefault="008A42C6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8A42C6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A1A6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A1A6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7521B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4E345F" w:rsidRDefault="00C7521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C7521B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8A42C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7521B" w:rsidRPr="00091726" w:rsidRDefault="008A42C6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grediente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</w:t>
            </w:r>
            <w:r w:rsidRPr="008A42C6">
              <w:rPr>
                <w:rFonts w:ascii="Times New Roman" w:hAnsi="Times New Roman" w:cs="Times New Roman"/>
                <w:color w:val="auto"/>
                <w:szCs w:val="24"/>
              </w:rPr>
              <w:t>ngrediente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C7521B" w:rsidRPr="00004D0C" w:rsidRDefault="00C7521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</w:tcPr>
          <w:p w:rsidR="00083AC4" w:rsidRPr="00FE7A2F" w:rsidRDefault="00083AC4" w:rsidP="00083AC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8A42C6" w:rsidRPr="00091726" w:rsidRDefault="008A42C6" w:rsidP="00083AC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013BD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091726" w:rsidRDefault="00083AC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8A42C6"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“Ingrediente Test”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trHeight w:val="284"/>
        </w:trPr>
        <w:tc>
          <w:tcPr>
            <w:cnfStyle w:val="001000000000"/>
            <w:tcW w:w="992" w:type="dxa"/>
          </w:tcPr>
          <w:p w:rsidR="008A42C6" w:rsidRPr="004E345F" w:rsidRDefault="008A42C6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8A42C6" w:rsidRPr="00313C3C" w:rsidRDefault="008A42C6" w:rsidP="00083AC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</w:p>
        </w:tc>
        <w:tc>
          <w:tcPr>
            <w:tcW w:w="2410" w:type="dxa"/>
          </w:tcPr>
          <w:p w:rsidR="008A42C6" w:rsidRDefault="008A42C6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083AC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313C3C" w:rsidRDefault="008A42C6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8A42C6" w:rsidRPr="00313C3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A42C6" w:rsidRPr="00004D0C" w:rsidRDefault="008A42C6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A42C6" w:rsidRPr="001F72A1" w:rsidTr="008A42C6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4E345F" w:rsidRDefault="008A42C6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Default="008A42C6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A42C6" w:rsidRPr="00091726" w:rsidRDefault="008A42C6" w:rsidP="00083AC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="00083A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A42C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13C3C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A42C6" w:rsidRPr="003013BD" w:rsidRDefault="008A42C6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BA7814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2.33. Selezione ingredienti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3212FB" w:rsidRPr="003212FB" w:rsidRDefault="003212FB" w:rsidP="003212FB">
      <w:pPr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3212FB" w:rsidRPr="003736A9" w:rsidTr="003212FB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3212FB" w:rsidRPr="003736A9" w:rsidTr="003212FB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 xml:space="preserve">AMMINISTRATORE </w:t>
            </w:r>
          </w:p>
          <w:p w:rsidR="003212FB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12FB" w:rsidRPr="003736A9" w:rsidRDefault="003212FB" w:rsidP="003212FB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</w:tbl>
    <w:p w:rsidR="003212FB" w:rsidRPr="003212FB" w:rsidRDefault="003212FB" w:rsidP="003212FB">
      <w:pPr>
        <w:pStyle w:val="Paragrafoelenco"/>
        <w:jc w:val="both"/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B32547" w:rsidRPr="001F72A1" w:rsidTr="00083AC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7C57CA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57C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C65D73" w:rsidRPr="001F72A1" w:rsidTr="00083AC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4E345F" w:rsidRDefault="00C65D73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83AC4" w:rsidRPr="003212FB" w:rsidRDefault="00C65D73" w:rsidP="00083AC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  <w:p w:rsidR="00C65D73" w:rsidRPr="003212FB" w:rsidRDefault="00C65D73" w:rsidP="00DA19D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FA0763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3212FB" w:rsidRDefault="00DA19D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3212FB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3212FB" w:rsidRPr="001F72A1" w:rsidTr="003212FB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bCs w:val="0"/>
                <w:color w:val="4F81BD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3212FB" w:rsidRPr="003212FB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3212FB" w:rsidRPr="003736A9" w:rsidRDefault="003212FB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365F91"/>
                <w:sz w:val="20"/>
                <w:szCs w:val="24"/>
              </w:rPr>
              <w:t>Negativo</w:t>
            </w:r>
          </w:p>
        </w:tc>
      </w:tr>
      <w:tr w:rsidR="00C65D73" w:rsidRPr="001F72A1" w:rsidTr="003212FB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C65D73" w:rsidRPr="001F72A1" w:rsidTr="00083AC4">
        <w:trPr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4E345F" w:rsidRDefault="00C65D73" w:rsidP="003212FB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="003212F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FA0763" w:rsidP="003212FB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212FB" w:rsidRPr="003212FB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083AC4" w:rsidP="00FA0763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417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3212FB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212F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65D73" w:rsidRPr="00FA0763" w:rsidRDefault="00C65D73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FA0763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E51A41" w:rsidRPr="00C06093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Selezione ingredienti pietanz</w:t>
      </w:r>
      <w:r w:rsidR="00E440E9">
        <w:rPr>
          <w:rFonts w:ascii="Times New Roman" w:hAnsi="Times New Roman" w:cs="Times New Roman"/>
          <w:b/>
          <w:i/>
          <w:color w:val="4F81BD" w:themeColor="accent1"/>
          <w:sz w:val="24"/>
        </w:rPr>
        <w:t>a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2.34. Selezione ingredienti pietanza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A1C84" w:rsidRPr="00FE6470" w:rsidRDefault="005A1C84" w:rsidP="00FE647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A1C84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A1C84" w:rsidRPr="00F2242F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A1C84" w:rsidTr="00F5092D">
        <w:tc>
          <w:tcPr>
            <w:cnfStyle w:val="001000000000"/>
            <w:tcW w:w="1955" w:type="dxa"/>
          </w:tcPr>
          <w:p w:rsidR="00DB4B7D" w:rsidRPr="003013BD" w:rsidRDefault="005A1C84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5A1C84" w:rsidRPr="003013BD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A1C84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A1C84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A1C84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</w:tr>
      <w:tr w:rsidR="005A1C84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832F5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ID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  <w:p w:rsidR="005A1C84" w:rsidRPr="00832F5C" w:rsidRDefault="005A1C84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  <w:p w:rsidR="005A1C84" w:rsidRPr="00313C3C" w:rsidRDefault="005A1C84" w:rsidP="00F5092D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5A1C84" w:rsidRPr="00313C3C" w:rsidRDefault="005A1C84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:rsidR="005A1C84" w:rsidRPr="005A1C84" w:rsidRDefault="005A1C84" w:rsidP="005A1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A1C84" w:rsidRDefault="005A1C84" w:rsidP="005A1C84"/>
    <w:p w:rsidR="005A1C84" w:rsidRPr="00F56684" w:rsidRDefault="005A1C84" w:rsidP="005A1C84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417"/>
        <w:gridCol w:w="1418"/>
        <w:gridCol w:w="992"/>
      </w:tblGrid>
      <w:tr w:rsidR="005A1C84" w:rsidRPr="001F72A1" w:rsidTr="005A1C8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4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4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A1C84" w:rsidRPr="00E81029" w:rsidRDefault="005A1C84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102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A1C84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ArrayList </w:t>
            </w:r>
            <w:r w:rsidRPr="005A1C8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&lt;Ingrediente&gt;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5A1C84" w:rsidRPr="00313C3C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bottom w:val="single" w:sz="8" w:space="0" w:color="4F81BD" w:themeColor="accent1"/>
            </w:tcBorders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bottom w:val="single" w:sz="8" w:space="0" w:color="4F81BD" w:themeColor="accent1"/>
            </w:tcBorders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DB4B7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B4B7D" w:rsidRDefault="00DB4B7D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  <w:p w:rsidR="005A1C84" w:rsidRPr="00313C3C" w:rsidRDefault="005A1C84" w:rsidP="00F5092D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1417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313C3C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A1C84" w:rsidRPr="005A1C84" w:rsidRDefault="005A1C84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4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  <w:tr w:rsidR="005A1C84" w:rsidRPr="001F72A1" w:rsidTr="005A1C84">
        <w:trPr>
          <w:trHeight w:val="284"/>
        </w:trPr>
        <w:tc>
          <w:tcPr>
            <w:cnfStyle w:val="001000000000"/>
            <w:tcW w:w="992" w:type="dxa"/>
          </w:tcPr>
          <w:p w:rsidR="005A1C84" w:rsidRPr="004E345F" w:rsidRDefault="005A1C84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A1C84" w:rsidRPr="00313C3C" w:rsidRDefault="005A1C84" w:rsidP="00DB4B7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5A1C84" w:rsidRDefault="005A1C84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A1C84" w:rsidRPr="00313C3C" w:rsidRDefault="00DB4B7D" w:rsidP="00F5092D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7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418" w:type="dxa"/>
          </w:tcPr>
          <w:p w:rsidR="005A1C84" w:rsidRPr="00313C3C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992" w:type="dxa"/>
          </w:tcPr>
          <w:p w:rsidR="005A1C84" w:rsidRPr="005A1C84" w:rsidRDefault="005A1C84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5A1C84">
              <w:rPr>
                <w:rFonts w:ascii="Times New Roman" w:hAnsi="Times New Roman" w:cs="Times New Roman"/>
                <w:sz w:val="20"/>
                <w:szCs w:val="24"/>
              </w:rPr>
              <w:t>Negativo</w:t>
            </w:r>
          </w:p>
        </w:tc>
      </w:tr>
    </w:tbl>
    <w:p w:rsidR="005A1C84" w:rsidRDefault="005A1C84" w:rsidP="005A1C84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D57E6" w:rsidRDefault="00FD57E6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Aggiornamento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2.35. Aggiornamento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511D42" w:rsidRPr="00511D42" w:rsidRDefault="00511D42" w:rsidP="00511D42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511D42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2242F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B4B7D" w:rsidRPr="003013BD" w:rsidRDefault="00511D42" w:rsidP="00DB4B7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511D42" w:rsidRPr="003013BD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313C3C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313C3C" w:rsidRDefault="00DB4B7D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Default="00511D42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DB4B7D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B4B7D" w:rsidRPr="00313C3C" w:rsidRDefault="00DB4B7D" w:rsidP="00F5092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B4B7D" w:rsidRPr="00FE7A2F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313C3C" w:rsidRDefault="00DB4B7D" w:rsidP="00DB4B7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nome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  <w:p w:rsidR="00511D42" w:rsidRPr="009D5AB3" w:rsidRDefault="00511D42" w:rsidP="00F5092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11D42" w:rsidRPr="009D5AB3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11D42" w:rsidTr="00F5092D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511D42" w:rsidRPr="003013BD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511D42" w:rsidRPr="005922C1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511D42" w:rsidRDefault="00511D42" w:rsidP="00F5092D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FE7A2F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DB4B7D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11D42" w:rsidRPr="005826FE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511D42" w:rsidRPr="007C467B" w:rsidTr="00D218B8">
        <w:tblPrEx>
          <w:tblBorders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32"/>
        </w:trPr>
        <w:tc>
          <w:tcPr>
            <w:cnfStyle w:val="001000000000"/>
            <w:tcW w:w="195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80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D218B8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79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DB4B7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B4B7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top w:val="single" w:sz="8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11D42" w:rsidRPr="003017B4" w:rsidRDefault="00511D42" w:rsidP="00F5092D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511D42" w:rsidRDefault="00511D42" w:rsidP="00511D42"/>
    <w:p w:rsidR="00511D42" w:rsidRPr="00F56684" w:rsidRDefault="00511D42" w:rsidP="00511D42">
      <w:pPr>
        <w:ind w:left="360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511D42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11D42" w:rsidRPr="003A5AC0" w:rsidRDefault="00511D42" w:rsidP="00F5092D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A5AC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511D42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4E345F" w:rsidRDefault="00511D42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313C3C" w:rsidRDefault="00511D42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0E5163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2410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11D42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11D42" w:rsidRPr="009D5AB3" w:rsidRDefault="00511D42" w:rsidP="00F5092D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  <w:p w:rsidR="00511D42" w:rsidRPr="00C123D2" w:rsidRDefault="00511D42" w:rsidP="00F5092D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C123D2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Cs w:val="24"/>
              </w:rPr>
            </w:pPr>
            <w:r w:rsidRPr="00C123D2">
              <w:rPr>
                <w:rFonts w:ascii="Times New Roman" w:hAnsi="Times New Roman" w:cs="Times New Roman"/>
                <w:color w:val="auto"/>
                <w:szCs w:val="24"/>
              </w:rPr>
              <w:t>Ingrediente</w:t>
            </w:r>
          </w:p>
        </w:tc>
        <w:tc>
          <w:tcPr>
            <w:tcW w:w="127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511D42" w:rsidRPr="00004D0C" w:rsidRDefault="00511D42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Pr="00FE7A2F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 xml:space="preserve"> 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0E5163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004D0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trHeight w:val="284"/>
        </w:trPr>
        <w:tc>
          <w:tcPr>
            <w:cnfStyle w:val="001000000000"/>
            <w:tcW w:w="992" w:type="dxa"/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0E5163" w:rsidRPr="00313C3C" w:rsidRDefault="000E5163" w:rsidP="000E5163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11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10" w:type="dxa"/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9D5AB3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0E516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</w:tc>
        <w:tc>
          <w:tcPr>
            <w:tcW w:w="1276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0E5163" w:rsidRPr="00313C3C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E5163" w:rsidRPr="003013BD" w:rsidRDefault="000E5163" w:rsidP="00F5092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E5163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4E345F" w:rsidRDefault="000E5163" w:rsidP="00F509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0E5163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E5163" w:rsidRPr="009D5AB3" w:rsidRDefault="000E5163" w:rsidP="003212FB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13C3C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E5163" w:rsidRPr="003013BD" w:rsidRDefault="000E5163" w:rsidP="00F5092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51A41" w:rsidRDefault="00E51A41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11D42" w:rsidRPr="00C06093" w:rsidRDefault="00511D42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7B5A" w:rsidRDefault="00F37B5A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Rimozione ingrediente</w: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begin"/>
      </w:r>
      <w:r w:rsidR="00F82046">
        <w:instrText xml:space="preserve"> XE "</w:instrText>
      </w:r>
      <w:r w:rsidR="00F82046" w:rsidRPr="003D6A24">
        <w:rPr>
          <w:rFonts w:ascii="Times New Roman" w:hAnsi="Times New Roman" w:cs="Times New Roman"/>
          <w:b/>
          <w:i/>
          <w:color w:val="4F81BD" w:themeColor="accent1"/>
          <w:sz w:val="24"/>
        </w:rPr>
        <w:instrText>2.36. Rimozione ingrediente</w:instrText>
      </w:r>
      <w:r w:rsidR="00F82046">
        <w:instrText xml:space="preserve">" </w:instrText>
      </w:r>
      <w:r w:rsidR="0089392C">
        <w:rPr>
          <w:rFonts w:ascii="Times New Roman" w:hAnsi="Times New Roman" w:cs="Times New Roman"/>
          <w:b/>
          <w:i/>
          <w:color w:val="4F81BD" w:themeColor="accent1"/>
          <w:sz w:val="24"/>
        </w:rPr>
        <w:fldChar w:fldCharType="end"/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054AA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15051F">
        <w:tc>
          <w:tcPr>
            <w:cnfStyle w:val="001000000000"/>
            <w:tcW w:w="1955" w:type="dxa"/>
          </w:tcPr>
          <w:p w:rsidR="00987485" w:rsidRPr="003013BD" w:rsidRDefault="0015051F" w:rsidP="0098748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15051F" w:rsidRPr="003013BD" w:rsidRDefault="0015051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15051F" w:rsidRPr="00313C3C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15051F" w:rsidRPr="00313C3C" w:rsidRDefault="00987485" w:rsidP="00054AA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15051F" w:rsidRDefault="0015051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987485" w:rsidRDefault="0098748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7485" w:rsidRPr="00313C3C" w:rsidRDefault="00987485" w:rsidP="0098748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15051F" w:rsidRPr="00313C3C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0625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D06253" w:rsidRDefault="00D0625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054AA1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Ingrediente</w:t>
            </w:r>
          </w:p>
          <w:p w:rsidR="00054AA1" w:rsidRPr="00054AA1" w:rsidRDefault="00054AA1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987485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054AA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D06253" w:rsidRPr="00054AA1" w:rsidRDefault="00D0625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06253" w:rsidRPr="00054AA1" w:rsidRDefault="00D0625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054AA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2410"/>
        <w:gridCol w:w="1275"/>
        <w:gridCol w:w="1276"/>
        <w:gridCol w:w="1134"/>
      </w:tblGrid>
      <w:tr w:rsidR="00B32547" w:rsidRPr="001F72A1" w:rsidTr="00054A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D0625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D0625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03072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4E345F" w:rsidRDefault="0020307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203072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7485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03072" w:rsidRDefault="00054AA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203072" w:rsidRPr="00091726" w:rsidRDefault="0020307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 w:rsidR="00054AA1">
              <w:rPr>
                <w:rFonts w:ascii="Times New Roman" w:hAnsi="Times New Roman" w:cs="Times New Roman"/>
                <w:color w:val="auto"/>
                <w:sz w:val="24"/>
              </w:rPr>
              <w:t>00000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313C3C" w:rsidRDefault="00054AA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</w:tcPr>
          <w:p w:rsidR="00203072" w:rsidRPr="00004D0C" w:rsidRDefault="0020307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trHeight w:val="284"/>
        </w:trPr>
        <w:tc>
          <w:tcPr>
            <w:cnfStyle w:val="001000000000"/>
            <w:tcW w:w="992" w:type="dxa"/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</w:tcPr>
          <w:p w:rsidR="00987485" w:rsidRPr="00313C3C" w:rsidRDefault="009874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</w:tcPr>
          <w:p w:rsidR="00987485" w:rsidRPr="00313C3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</w:tcPr>
          <w:p w:rsidR="00987485" w:rsidRPr="003013BD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054A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FE7A2F" w:rsidRDefault="00987485" w:rsidP="0098748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013BD" w:rsidRDefault="009874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trHeight w:val="284"/>
        </w:trPr>
        <w:tc>
          <w:tcPr>
            <w:cnfStyle w:val="001000000000"/>
            <w:tcW w:w="992" w:type="dxa"/>
            <w:tcBorders>
              <w:bottom w:val="single" w:sz="8" w:space="0" w:color="4F81BD" w:themeColor="accent1"/>
            </w:tcBorders>
          </w:tcPr>
          <w:p w:rsidR="00987485" w:rsidRPr="004E345F" w:rsidRDefault="009874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bottom w:val="single" w:sz="8" w:space="0" w:color="4F81BD" w:themeColor="accent1"/>
            </w:tcBorders>
          </w:tcPr>
          <w:p w:rsidR="00987485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ASSIERE </w:t>
            </w:r>
          </w:p>
          <w:p w:rsidR="00987485" w:rsidRPr="00091726" w:rsidRDefault="00987485" w:rsidP="003212F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1000000L</w:t>
            </w:r>
          </w:p>
        </w:tc>
        <w:tc>
          <w:tcPr>
            <w:tcW w:w="1275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bottom w:val="single" w:sz="8" w:space="0" w:color="4F81BD" w:themeColor="accent1"/>
            </w:tcBorders>
          </w:tcPr>
          <w:p w:rsidR="00987485" w:rsidRPr="00313C3C" w:rsidRDefault="00987485" w:rsidP="00F5092D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bottom w:val="single" w:sz="8" w:space="0" w:color="4F81BD" w:themeColor="accent1"/>
            </w:tcBorders>
          </w:tcPr>
          <w:p w:rsidR="00987485" w:rsidRPr="00004D0C" w:rsidRDefault="009874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87485" w:rsidRPr="001F72A1" w:rsidTr="00987485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4E345F" w:rsidRDefault="00987485" w:rsidP="00987485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987485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87485" w:rsidRPr="00091726" w:rsidRDefault="00987485" w:rsidP="003212F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313C3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false</w:t>
            </w:r>
          </w:p>
        </w:tc>
        <w:tc>
          <w:tcPr>
            <w:tcW w:w="113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7485" w:rsidRPr="00004D0C" w:rsidRDefault="00987485" w:rsidP="003212FB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A20EF9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A20EF9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pietanza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36"/>
        <w:gridCol w:w="832"/>
        <w:gridCol w:w="2273"/>
        <w:gridCol w:w="832"/>
        <w:gridCol w:w="2515"/>
      </w:tblGrid>
      <w:tr w:rsidR="00E51A41" w:rsidTr="00985F4C">
        <w:trPr>
          <w:cnfStyle w:val="100000000000"/>
        </w:trPr>
        <w:tc>
          <w:tcPr>
            <w:cnfStyle w:val="001000000000"/>
            <w:tcW w:w="2336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452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 w:rsidTr="00985F4C">
        <w:trPr>
          <w:cnfStyle w:val="000000100000"/>
        </w:trPr>
        <w:tc>
          <w:tcPr>
            <w:cnfStyle w:val="001000000000"/>
            <w:tcW w:w="2336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440E9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Pr="00985F4C" w:rsidRDefault="00985F4C" w:rsidP="00F1164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 w:val="0"/>
                <w:bCs w:val="0"/>
                <w:color w:val="4F81BD"/>
                <w:sz w:val="24"/>
                <w:szCs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CUOCO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AMMINISTRATORE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CAMERIERE</w:t>
            </w: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F11646">
            <w:pPr>
              <w:pStyle w:val="ListParagraph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CASSIERE</w:t>
            </w:r>
          </w:p>
        </w:tc>
      </w:tr>
      <w:tr w:rsidR="00D85C64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Default="00D85C64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IngredientePietanza</w:t>
            </w:r>
            <w:r w:rsidR="00985F4C"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quantita</w:t>
            </w:r>
          </w:p>
          <w:p w:rsidR="00985F4C" w:rsidRPr="00985F4C" w:rsidRDefault="00985F4C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numerico di tipo intero positivo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273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5</w:t>
            </w:r>
          </w:p>
        </w:tc>
        <w:tc>
          <w:tcPr>
            <w:tcW w:w="832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85F4C"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515" w:type="dxa"/>
            <w:tcBorders>
              <w:left w:val="none" w:sz="0" w:space="0" w:color="auto"/>
              <w:bottom w:val="single" w:sz="8" w:space="0" w:color="4F81BD" w:themeColor="accent1"/>
              <w:right w:val="none" w:sz="0" w:space="0" w:color="auto"/>
            </w:tcBorders>
          </w:tcPr>
          <w:p w:rsidR="00D85C64" w:rsidRPr="003B5A2D" w:rsidRDefault="00D85C6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B5A2D" w:rsidRDefault="00985F4C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-5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</w:tcPr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273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</w:tc>
        <w:tc>
          <w:tcPr>
            <w:tcW w:w="832" w:type="dxa"/>
          </w:tcPr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85F4C" w:rsidRPr="003B5A2D" w:rsidRDefault="00985F4C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B5A2D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B5A2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</w:tc>
        <w:tc>
          <w:tcPr>
            <w:tcW w:w="2515" w:type="dxa"/>
          </w:tcPr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85F4C" w:rsidRPr="003B5A2D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B5A2D"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scadenza</w:t>
            </w:r>
          </w:p>
          <w:p w:rsidR="00985F4C" w:rsidRPr="003013BD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data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5922C1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922C1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c>
          <w:tcPr>
            <w:cnfStyle w:val="001000000000"/>
            <w:tcW w:w="2336" w:type="dxa"/>
            <w:tcBorders>
              <w:bottom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Ingrediente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variante</w:t>
            </w:r>
          </w:p>
          <w:p w:rsidR="00985F4C" w:rsidRDefault="00985F4C" w:rsidP="00F11646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FE7A2F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273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32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5826FE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515" w:type="dxa"/>
            <w:tcBorders>
              <w:bottom w:val="single" w:sz="8" w:space="0" w:color="4F81BD" w:themeColor="accent1"/>
            </w:tcBorders>
          </w:tcPr>
          <w:p w:rsidR="00985F4C" w:rsidRPr="005826FE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5826FE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nome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“Pietanza Test”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985F4C" w:rsidRDefault="00985F4C" w:rsidP="00F1164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985F4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85F4C" w:rsidRPr="00313C3C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985F4C" w:rsidTr="00985F4C">
        <w:tc>
          <w:tcPr>
            <w:cnfStyle w:val="001000000000"/>
            <w:tcW w:w="2336" w:type="dxa"/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Pietanza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_ pietanza</w:t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Tipo di pietanza: </w:t>
            </w:r>
          </w:p>
          <w:p w:rsidR="00985F4C" w:rsidRPr="007E5EF8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ANTIPASTI</w:t>
            </w:r>
            <w:r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PRIMO_PIATTO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SECONDO_PIATTO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CONTORNO</w:t>
            </w:r>
            <w:r w:rsidRPr="007E5EF8">
              <w:rPr>
                <w:rFonts w:ascii="Times New Roman" w:eastAsiaTheme="minorHAnsi" w:hAnsi="Times New Roman" w:cs="Times New Roman"/>
                <w:b w:val="0"/>
                <w:color w:val="4F81BD" w:themeColor="accent1"/>
                <w:szCs w:val="20"/>
                <w:lang w:eastAsia="en-US"/>
              </w:rPr>
              <w:t xml:space="preserve"> </w:t>
            </w:r>
            <w:r w:rsidRPr="007E5EF8">
              <w:rPr>
                <w:rFonts w:ascii="Times New Roman" w:eastAsiaTheme="minorHAnsi" w:hAnsi="Times New Roman" w:cs="Times New Roman"/>
                <w:b w:val="0"/>
                <w:iCs/>
                <w:color w:val="4F81BD" w:themeColor="accent1"/>
                <w:szCs w:val="20"/>
                <w:lang w:eastAsia="en-US"/>
              </w:rPr>
              <w:t>DOLCE</w:t>
            </w:r>
          </w:p>
        </w:tc>
        <w:tc>
          <w:tcPr>
            <w:tcW w:w="832" w:type="dxa"/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273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PRIMO_PIATTO</w:t>
            </w:r>
          </w:p>
        </w:tc>
        <w:tc>
          <w:tcPr>
            <w:tcW w:w="832" w:type="dxa"/>
          </w:tcPr>
          <w:p w:rsidR="00985F4C" w:rsidRPr="00A543F1" w:rsidRDefault="00985F4C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</w:tc>
        <w:tc>
          <w:tcPr>
            <w:tcW w:w="2515" w:type="dxa"/>
          </w:tcPr>
          <w:p w:rsidR="00985F4C" w:rsidRPr="00A543F1" w:rsidRDefault="00985F4C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A543F1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985F4C" w:rsidTr="00985F4C">
        <w:trPr>
          <w:cnfStyle w:val="000000100000"/>
        </w:trPr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Default="00985F4C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985F4C" w:rsidRDefault="00985F4C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Pietanza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313C3C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985F4C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985F4C" w:rsidRPr="00BD10E6" w:rsidRDefault="00985F4C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540112" w:rsidTr="00985F4C">
        <w:tc>
          <w:tcPr>
            <w:cnfStyle w:val="001000000000"/>
            <w:tcW w:w="233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985F4C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IngredientePietanza</w:t>
            </w:r>
            <w:r w:rsidRPr="00985F4C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</w:p>
          <w:p w:rsidR="00540112" w:rsidRPr="003017B4" w:rsidRDefault="00540112" w:rsidP="00F11646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7B4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Ingrediente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22</w:t>
            </w:r>
          </w:p>
        </w:tc>
        <w:tc>
          <w:tcPr>
            <w:tcW w:w="227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BD10E6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BD10E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not null</w:t>
            </w:r>
          </w:p>
        </w:tc>
        <w:tc>
          <w:tcPr>
            <w:tcW w:w="83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985F4C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23</w:t>
            </w:r>
          </w:p>
        </w:tc>
        <w:tc>
          <w:tcPr>
            <w:tcW w:w="251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7B4" w:rsidRDefault="00540112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017B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540112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822739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82273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01D20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4E345F" w:rsidRDefault="00401D20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B5A2D" w:rsidRDefault="00401D20" w:rsidP="003B5A2D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3B5A2D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  <w:p w:rsidR="00401D20" w:rsidRPr="00313C3C" w:rsidRDefault="003B5A2D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="005401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5401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5401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401D20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540112">
              <w:rPr>
                <w:rFonts w:ascii="Times New Roman" w:hAnsi="Times New Roman" w:cs="Times New Roman"/>
                <w:color w:val="auto"/>
                <w:szCs w:val="24"/>
              </w:rPr>
              <w:t>IngredientePietanza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01D20" w:rsidRPr="00004D0C" w:rsidRDefault="00401D20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3013BD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540112" w:rsidRPr="004E345F" w:rsidRDefault="00540112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540112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540112" w:rsidRPr="00313C3C" w:rsidRDefault="00540112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540112" w:rsidRPr="00313C3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540112" w:rsidRPr="00004D0C" w:rsidRDefault="00540112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540112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4E345F" w:rsidRDefault="00540112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540112" w:rsidRPr="00313C3C" w:rsidRDefault="00540112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540112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</w:t>
            </w:r>
            <w:r w:rsidR="00540112">
              <w:rPr>
                <w:rFonts w:ascii="Times New Roman" w:hAnsi="Times New Roman" w:cs="Times New Roman"/>
                <w:color w:val="auto"/>
                <w:sz w:val="24"/>
              </w:rPr>
              <w:t>rue</w:t>
            </w:r>
          </w:p>
          <w:p w:rsidR="00540112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540112" w:rsidRPr="00091726" w:rsidRDefault="00540112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13C3C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40112" w:rsidRPr="003013BD" w:rsidRDefault="00540112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4E345F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TC8</w:t>
            </w:r>
          </w:p>
        </w:tc>
        <w:tc>
          <w:tcPr>
            <w:tcW w:w="1559" w:type="dxa"/>
          </w:tcPr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trHeight w:val="284"/>
        </w:trPr>
        <w:tc>
          <w:tcPr>
            <w:cnfStyle w:val="001000000000"/>
            <w:tcW w:w="992" w:type="dxa"/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F0119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   </w:t>
            </w:r>
          </w:p>
        </w:tc>
        <w:tc>
          <w:tcPr>
            <w:tcW w:w="2410" w:type="dxa"/>
          </w:tcPr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5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“Test Ingrediente”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31/05/2009</w:t>
            </w:r>
          </w:p>
          <w:p w:rsidR="00F0119C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F0119C" w:rsidRPr="00091726" w:rsidRDefault="00F0119C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F0119C" w:rsidRPr="00313C3C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0119C" w:rsidRPr="003013BD" w:rsidRDefault="00F0119C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F0119C" w:rsidRPr="001F72A1" w:rsidTr="005401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B5A2D" w:rsidRDefault="00F0119C" w:rsidP="003B5A2D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B5A2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8 </w:t>
            </w:r>
          </w:p>
          <w:p w:rsidR="00F0119C" w:rsidRPr="00313C3C" w:rsidRDefault="00F0119C" w:rsidP="005401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23    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F0119C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“Pietanza Test”</w:t>
            </w:r>
          </w:p>
          <w:p w:rsidR="00F0119C" w:rsidRPr="00091726" w:rsidRDefault="00F0119C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PRIMO_PIATTO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13C3C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0119C" w:rsidRPr="003013BD" w:rsidRDefault="00F0119C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C06093" w:rsidRP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C56BC" w:rsidRPr="00EC1476" w:rsidRDefault="004C56BC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EC147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ingredienti pietanza</w:t>
      </w:r>
    </w:p>
    <w:p w:rsidR="00E51A41" w:rsidRPr="00C06093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2393"/>
        <w:gridCol w:w="777"/>
        <w:gridCol w:w="2438"/>
        <w:gridCol w:w="788"/>
        <w:gridCol w:w="2392"/>
      </w:tblGrid>
      <w:tr w:rsidR="00E51A41">
        <w:trPr>
          <w:cnfStyle w:val="100000000000"/>
        </w:trPr>
        <w:tc>
          <w:tcPr>
            <w:cnfStyle w:val="001000000000"/>
            <w:tcW w:w="239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39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A20EF9" w:rsidTr="00A20EF9">
        <w:trPr>
          <w:cnfStyle w:val="000000100000"/>
        </w:trPr>
        <w:tc>
          <w:tcPr>
            <w:cnfStyle w:val="001000000000"/>
            <w:tcW w:w="239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41F8D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E51A41"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300EFE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20EF9" w:rsidTr="00DD2BD4">
        <w:tc>
          <w:tcPr>
            <w:cnfStyle w:val="001000000000"/>
            <w:tcW w:w="2393" w:type="dxa"/>
            <w:tcBorders>
              <w:bottom w:val="single" w:sz="8" w:space="0" w:color="4F81BD" w:themeColor="accent1"/>
            </w:tcBorders>
          </w:tcPr>
          <w:p w:rsidR="00A20EF9" w:rsidRPr="003013BD" w:rsidRDefault="00A20EF9" w:rsidP="00A20EF9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A20EF9" w:rsidRPr="003013BD" w:rsidRDefault="00A20EF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784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390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796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A20EF9" w:rsidRPr="00FE7A2F" w:rsidRDefault="00A20EF9" w:rsidP="00F11646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20EF9" w:rsidRPr="00A20EF9" w:rsidRDefault="00A20EF9" w:rsidP="00A20EF9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25" w:type="dxa"/>
            <w:tcBorders>
              <w:bottom w:val="single" w:sz="8" w:space="0" w:color="4F81BD" w:themeColor="accent1"/>
            </w:tcBorders>
          </w:tcPr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20EF9" w:rsidRPr="00FE7A2F" w:rsidRDefault="00A20EF9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A20EF9" w:rsidTr="00DD2BD4">
        <w:trPr>
          <w:cnfStyle w:val="000000100000"/>
        </w:trPr>
        <w:tc>
          <w:tcPr>
            <w:cnfStyle w:val="001000000000"/>
            <w:tcW w:w="2393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Default="00681063" w:rsidP="00F41F8D">
            <w:pPr>
              <w:pStyle w:val="Paragrafoelenco"/>
              <w:ind w:left="0"/>
              <w:jc w:val="both"/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</w:pPr>
            <w:r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lastRenderedPageBreak/>
              <w:t>HashSet</w:t>
            </w:r>
            <w:r w:rsidR="00822739" w:rsidRPr="00300EFE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&lt;IngredientePietanza&gt;</w:t>
            </w:r>
          </w:p>
          <w:p w:rsidR="00822739" w:rsidRPr="00A20EF9" w:rsidRDefault="00A20EF9" w:rsidP="00F41F8D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HashSet </w:t>
            </w:r>
            <w:r w:rsidRPr="00A20EF9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contenente oggetti di tipo IngredientePietanza</w:t>
            </w:r>
            <w:r w:rsidR="00822739" w:rsidRPr="00A20EF9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8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A20EF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39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20EF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822739" w:rsidRPr="00DD2BD4" w:rsidRDefault="00A20EF9" w:rsidP="0082273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IngredientePietanzaN&gt;</w:t>
            </w:r>
          </w:p>
        </w:tc>
        <w:tc>
          <w:tcPr>
            <w:tcW w:w="79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822739" w:rsidRPr="00DD2BD4" w:rsidRDefault="00822739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  <w:p w:rsidR="00822739" w:rsidRPr="00DD2BD4" w:rsidRDefault="00822739" w:rsidP="00822739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822739" w:rsidRPr="00DD2BD4" w:rsidRDefault="00822739" w:rsidP="00DD2BD4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 w:rsidRP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2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22739" w:rsidRPr="00DD2BD4" w:rsidRDefault="00DD2BD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="00A20EF9"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A20EF9" w:rsidRPr="00DD2BD4" w:rsidRDefault="00A20EF9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A20EF9" w:rsidRPr="00DD2BD4" w:rsidRDefault="00A20EF9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  <w:p w:rsidR="00DD2BD4" w:rsidRPr="00DD2BD4" w:rsidRDefault="00DD2BD4" w:rsidP="00A20EF9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</w:tr>
    </w:tbl>
    <w:p w:rsidR="00C06093" w:rsidRDefault="00C06093" w:rsidP="00C0609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DD2B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300EF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300EF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245FCC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4E345F" w:rsidRDefault="00245FC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313C3C" w:rsidRDefault="00245FCC" w:rsidP="00DD2B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DD2B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245FCC" w:rsidRDefault="00245FCC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245FCC" w:rsidRPr="00091726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DD2BD4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Array List </w:t>
            </w:r>
            <w:r w:rsidRPr="00DD2BD4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&lt;Ingrediente Pietanza&gt;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245FCC" w:rsidRPr="00004D0C" w:rsidRDefault="00245FCC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2BD4" w:rsidRPr="00DD2BD4" w:rsidRDefault="00DD2BD4" w:rsidP="00F11646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&lt;IngredientePietanza1, ..,</w:t>
            </w:r>
          </w:p>
          <w:p w:rsidR="00DD2BD4" w:rsidRPr="00091726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IngredientePietanzaN</w:t>
            </w: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&gt;</w:t>
            </w:r>
          </w:p>
        </w:tc>
        <w:tc>
          <w:tcPr>
            <w:tcW w:w="1276" w:type="dxa"/>
          </w:tcPr>
          <w:p w:rsidR="00DD2BD4" w:rsidRPr="00313C3C" w:rsidRDefault="00DD2BD4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004D0C" w:rsidRDefault="00DD2BD4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C647CA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DD2BD4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13520C" w:rsidRDefault="00DD2BD4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13C3C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2BD4" w:rsidRPr="003013BD" w:rsidRDefault="00DD2BD4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trHeight w:val="284"/>
        </w:trPr>
        <w:tc>
          <w:tcPr>
            <w:cnfStyle w:val="001000000000"/>
            <w:tcW w:w="992" w:type="dxa"/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DD2BD4" w:rsidRDefault="00DD2BD4" w:rsidP="00DD2BD4">
            <w:pPr>
              <w:jc w:val="center"/>
              <w:cnfStyle w:val="0000000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DD2BD4" w:rsidRDefault="00DD2BD4" w:rsidP="00F1164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232024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HashSet &lt;&gt;</w:t>
            </w:r>
          </w:p>
        </w:tc>
        <w:tc>
          <w:tcPr>
            <w:tcW w:w="1276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DD2BD4" w:rsidRPr="00313C3C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2BD4" w:rsidRPr="003013BD" w:rsidRDefault="00DD2BD4" w:rsidP="00F1164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2BD4" w:rsidRPr="001F72A1" w:rsidTr="00DD2B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4E345F" w:rsidRDefault="00DD2BD4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jc w:val="center"/>
              <w:cnfStyle w:val="000000100000"/>
            </w:pP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5814C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Default="00DD2BD4" w:rsidP="00DD2B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MMINISTRATORE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HashSet &lt;null, </w:t>
            </w:r>
          </w:p>
          <w:p w:rsidR="00DD2BD4" w:rsidRPr="00DD2BD4" w:rsidRDefault="00DD2BD4" w:rsidP="00DD2BD4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..,</w:t>
            </w:r>
          </w:p>
          <w:p w:rsidR="00DD2BD4" w:rsidRDefault="00DD2BD4" w:rsidP="00DD2BD4">
            <w:pPr>
              <w:cnfStyle w:val="000000100000"/>
            </w:pPr>
            <w:r w:rsidRPr="00DD2BD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null&gt;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13C3C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D2BD4" w:rsidRPr="003013BD" w:rsidRDefault="00DD2BD4" w:rsidP="00F1164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EC1476" w:rsidRDefault="00EC1476" w:rsidP="00EC1476">
      <w:pPr>
        <w:jc w:val="both"/>
      </w:pP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F11646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F11646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ingrediente magazzino</w:t>
      </w:r>
    </w:p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0A0"/>
      </w:tblPr>
      <w:tblGrid>
        <w:gridCol w:w="1955"/>
        <w:gridCol w:w="880"/>
        <w:gridCol w:w="2409"/>
        <w:gridCol w:w="879"/>
        <w:gridCol w:w="2665"/>
      </w:tblGrid>
      <w:tr w:rsidR="00F11646" w:rsidRPr="003736A9" w:rsidTr="00F11646">
        <w:trPr>
          <w:jc w:val="center"/>
        </w:trPr>
        <w:tc>
          <w:tcPr>
            <w:tcW w:w="1955" w:type="dxa"/>
            <w:vMerge w:val="restart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Classi di equivalenza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vMerge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#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i/>
                <w:iCs/>
                <w:color w:val="4F81BD"/>
                <w:sz w:val="24"/>
                <w:szCs w:val="24"/>
              </w:rPr>
              <w:t>Non valide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t>User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  <w:p w:rsidR="00F11646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ID Ingrediente</w:t>
            </w:r>
          </w:p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Valore numerico di tipo Long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</w:p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F11646" w:rsidRPr="00135A9E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F11646" w:rsidRPr="003736A9" w:rsidTr="00F11646">
        <w:trPr>
          <w:jc w:val="center"/>
        </w:trPr>
        <w:tc>
          <w:tcPr>
            <w:tcW w:w="195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F11646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bCs/>
                <w:iCs/>
                <w:color w:val="4F81BD"/>
                <w:sz w:val="24"/>
                <w:szCs w:val="24"/>
              </w:rPr>
            </w:pPr>
            <w:r w:rsidRPr="00F11646">
              <w:rPr>
                <w:rFonts w:ascii="Times New Roman" w:hAnsi="Times New Roman" w:cs="Times New Roman"/>
                <w:iCs/>
                <w:color w:val="4F81BD"/>
                <w:sz w:val="24"/>
                <w:szCs w:val="24"/>
              </w:rPr>
              <w:t>Quantità</w:t>
            </w:r>
          </w:p>
        </w:tc>
        <w:tc>
          <w:tcPr>
            <w:tcW w:w="88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87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3736A9" w:rsidRDefault="00F11646" w:rsidP="00F1164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4F81BD"/>
                <w:sz w:val="24"/>
                <w:szCs w:val="24"/>
                <w:vertAlign w:val="subscript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F11646" w:rsidRPr="006C009B" w:rsidRDefault="00F11646" w:rsidP="00F11646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6C009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4F81BD"/>
          <w:sz w:val="24"/>
          <w:szCs w:val="24"/>
        </w:rPr>
      </w:pPr>
    </w:p>
    <w:p w:rsidR="00F11646" w:rsidRPr="00F11646" w:rsidRDefault="00F11646" w:rsidP="00F11646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F11646" w:rsidRPr="003736A9" w:rsidTr="00792482">
        <w:trPr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F11646" w:rsidRPr="00C44676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792482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IngredienteMagazzino</w:t>
            </w:r>
          </w:p>
        </w:tc>
        <w:tc>
          <w:tcPr>
            <w:tcW w:w="1274" w:type="dxa"/>
            <w:shd w:val="clear" w:color="auto" w:fill="D3DFEE"/>
          </w:tcPr>
          <w:p w:rsidR="00F11646" w:rsidRPr="00792482" w:rsidRDefault="00792482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792482">
              <w:rPr>
                <w:rFonts w:ascii="Times New Roman" w:hAnsi="Times New Roman" w:cs="Times New Roman"/>
                <w:szCs w:val="24"/>
              </w:rPr>
              <w:t>ngredienteMagazzino</w:t>
            </w:r>
          </w:p>
        </w:tc>
        <w:tc>
          <w:tcPr>
            <w:tcW w:w="1276" w:type="dxa"/>
            <w:shd w:val="clear" w:color="auto" w:fill="D3DFEE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F11646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</w:t>
            </w:r>
            <w:r w:rsid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</w:tcPr>
          <w:p w:rsidR="00792482" w:rsidRDefault="00F11646" w:rsidP="0079248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C15DA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shd w:val="clear" w:color="auto" w:fill="D3DFEE"/>
          </w:tcPr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null</w:t>
            </w:r>
          </w:p>
          <w:p w:rsidR="00F11646" w:rsidRPr="003736A9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shd w:val="clear" w:color="auto" w:fill="D3DFEE"/>
          </w:tcPr>
          <w:p w:rsidR="00F11646" w:rsidRPr="003736A9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F11646" w:rsidRPr="003736A9" w:rsidTr="00792482">
        <w:trPr>
          <w:trHeight w:val="284"/>
          <w:jc w:val="center"/>
        </w:trPr>
        <w:tc>
          <w:tcPr>
            <w:tcW w:w="992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</w:tcPr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eastAsia="Times New Roman" w:hAnsi="Times New Roman"/>
                <w:sz w:val="24"/>
                <w:szCs w:val="24"/>
              </w:rPr>
              <w:t>1000000L</w:t>
            </w:r>
          </w:p>
          <w:p w:rsidR="00F11646" w:rsidRPr="00792482" w:rsidRDefault="00F11646" w:rsidP="0079248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F11646" w:rsidRPr="00792482" w:rsidRDefault="00F11646" w:rsidP="00F1164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F11646" w:rsidRPr="00F11646" w:rsidRDefault="00F11646" w:rsidP="00F11646">
      <w:pPr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</w:p>
    <w:p w:rsidR="00792482" w:rsidRDefault="00792482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8522D7" w:rsidRDefault="00BA7814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8522D7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bevanda magazzino</w:t>
      </w:r>
    </w:p>
    <w:p w:rsidR="00E51A41" w:rsidRP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E51A4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E51A4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752E7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E51A41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E51A41" w:rsidRPr="00F2242F" w:rsidRDefault="00E51A41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78A5">
        <w:tc>
          <w:tcPr>
            <w:cnfStyle w:val="001000000000"/>
            <w:tcW w:w="1955" w:type="dxa"/>
          </w:tcPr>
          <w:p w:rsidR="00792482" w:rsidRPr="00792482" w:rsidRDefault="00F178A5" w:rsidP="0079248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Cs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  <w:p w:rsidR="00F178A5" w:rsidRPr="00792482" w:rsidRDefault="00F178A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178A5" w:rsidRPr="00313C3C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78A5" w:rsidRPr="00313C3C" w:rsidRDefault="0079248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879" w:type="dxa"/>
          </w:tcPr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78A5" w:rsidRDefault="00F178A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792482" w:rsidRDefault="0079248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92482" w:rsidRPr="00313C3C" w:rsidRDefault="00792482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</w:tcPr>
          <w:p w:rsidR="00792482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 xml:space="preserve">AMMINISTRATORE 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92482" w:rsidRPr="00FE7A2F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78A5" w:rsidRPr="00313C3C" w:rsidRDefault="00792482" w:rsidP="0079248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DE0CE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92482" w:rsidRPr="00792482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ID Bevanda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long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1000000L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</w:tc>
      </w:tr>
      <w:tr w:rsidR="00DE0CED">
        <w:tc>
          <w:tcPr>
            <w:cnfStyle w:val="001000000000"/>
            <w:tcW w:w="1955" w:type="dxa"/>
          </w:tcPr>
          <w:p w:rsidR="00DE0CED" w:rsidRDefault="00DE0CED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Quantità</w:t>
            </w:r>
          </w:p>
          <w:p w:rsidR="00792482" w:rsidRPr="00792482" w:rsidRDefault="00792482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792482">
              <w:rPr>
                <w:rFonts w:ascii="Times New Roman" w:eastAsiaTheme="minorHAnsi" w:hAnsi="Times New Roman" w:cs="Times New Roman"/>
                <w:b w:val="0"/>
                <w:color w:val="4F81BD" w:themeColor="accent1"/>
                <w:sz w:val="24"/>
                <w:szCs w:val="24"/>
                <w:lang w:eastAsia="en-US"/>
              </w:rPr>
              <w:t>Valore numerico di tipo integer</w:t>
            </w:r>
          </w:p>
        </w:tc>
        <w:tc>
          <w:tcPr>
            <w:tcW w:w="880" w:type="dxa"/>
          </w:tcPr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879" w:type="dxa"/>
          </w:tcPr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  <w:p w:rsidR="00DE0CED" w:rsidRPr="00792482" w:rsidRDefault="00DE0CED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DE0CED" w:rsidRPr="00792482" w:rsidRDefault="00DE0CED" w:rsidP="007924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92482" w:rsidRPr="007924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DE0CED" w:rsidRPr="00792482" w:rsidRDefault="00DE0CED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E0CED" w:rsidRPr="00792482" w:rsidRDefault="007924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92482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-100</w:t>
            </w:r>
          </w:p>
        </w:tc>
      </w:tr>
    </w:tbl>
    <w:p w:rsidR="00E51A41" w:rsidRDefault="00E51A41" w:rsidP="00E51A4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92482" w:rsidRPr="00F56684" w:rsidRDefault="00792482" w:rsidP="00792482">
      <w:pPr>
        <w:rPr>
          <w:rFonts w:cs="Times New Roman"/>
        </w:rPr>
      </w:pPr>
    </w:p>
    <w:tbl>
      <w:tblPr>
        <w:tblW w:w="8788" w:type="dxa"/>
        <w:jc w:val="center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Look w:val="00A0"/>
      </w:tblPr>
      <w:tblGrid>
        <w:gridCol w:w="992"/>
        <w:gridCol w:w="1560"/>
        <w:gridCol w:w="2410"/>
        <w:gridCol w:w="1276"/>
        <w:gridCol w:w="1274"/>
        <w:gridCol w:w="1276"/>
      </w:tblGrid>
      <w:tr w:rsidR="00792482" w:rsidRPr="003736A9" w:rsidTr="00792482">
        <w:trPr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Test case eseguiti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Atteso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Output</w:t>
            </w:r>
          </w:p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Esito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TC1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  <w:r w:rsidRPr="00792482">
              <w:rPr>
                <w:rFonts w:ascii="Times New Roman" w:hAnsi="Times New Roman" w:cs="Times New Roman"/>
                <w:szCs w:val="24"/>
              </w:rPr>
              <w:t>Bevanda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792482">
              <w:rPr>
                <w:rFonts w:ascii="Times New Roman" w:hAnsi="Times New Roman" w:cs="Times New Roman"/>
                <w:szCs w:val="24"/>
              </w:rPr>
              <w:t>Magazzino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TC2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2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AMMINISTRATORE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TC3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3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CAMERIERE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TC4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4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CASSIERE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0"/>
                <w:szCs w:val="20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TC5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3736A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6 </w:t>
            </w: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  <w:p w:rsidR="00792482" w:rsidRPr="003736A9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D3DFEE"/>
          </w:tcPr>
          <w:p w:rsidR="00792482" w:rsidRPr="003736A9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3736A9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TC6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  <w:tr w:rsidR="00792482" w:rsidRPr="003736A9" w:rsidTr="00792482">
        <w:trPr>
          <w:trHeight w:val="284"/>
          <w:jc w:val="center"/>
        </w:trPr>
        <w:tc>
          <w:tcPr>
            <w:tcW w:w="99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4F81BD"/>
                <w:sz w:val="24"/>
                <w:szCs w:val="24"/>
              </w:rPr>
              <w:t>TC7</w:t>
            </w:r>
          </w:p>
        </w:tc>
        <w:tc>
          <w:tcPr>
            <w:tcW w:w="156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79248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1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 w:rsidRPr="00792482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 xml:space="preserve">5 </w:t>
            </w: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41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CUOCO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1000000L</w:t>
            </w:r>
          </w:p>
          <w:p w:rsidR="00792482" w:rsidRPr="00792482" w:rsidRDefault="00792482" w:rsidP="00106A1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-100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:rsidR="00792482" w:rsidRPr="00792482" w:rsidRDefault="00792482" w:rsidP="00106A1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365F91"/>
                <w:sz w:val="24"/>
                <w:szCs w:val="24"/>
              </w:rPr>
            </w:pPr>
            <w:r w:rsidRPr="00792482">
              <w:rPr>
                <w:rFonts w:ascii="Times New Roman" w:hAnsi="Times New Roman" w:cs="Times New Roman"/>
                <w:color w:val="365F91"/>
                <w:sz w:val="24"/>
                <w:szCs w:val="24"/>
              </w:rPr>
              <w:t>Negativo</w:t>
            </w:r>
          </w:p>
        </w:tc>
      </w:tr>
    </w:tbl>
    <w:p w:rsidR="00792482" w:rsidRDefault="00792482" w:rsidP="00792482">
      <w:pPr>
        <w:jc w:val="both"/>
        <w:rPr>
          <w:rFonts w:cs="Times New Roman"/>
        </w:rPr>
      </w:pPr>
    </w:p>
    <w:p w:rsidR="0035553B" w:rsidRDefault="0035553B" w:rsidP="00E51A4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A7814" w:rsidRPr="004C350F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 w:rsidRPr="004C350F">
        <w:rPr>
          <w:rFonts w:ascii="Times New Roman" w:hAnsi="Times New Roman" w:cs="Times New Roman"/>
          <w:b/>
          <w:i/>
          <w:color w:val="4F81BD" w:themeColor="accent1"/>
          <w:sz w:val="24"/>
        </w:rPr>
        <w:t>Inserimento ordinazione</w:t>
      </w:r>
    </w:p>
    <w:p w:rsidR="0035553B" w:rsidRPr="00F34F59" w:rsidRDefault="0035553B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35553B" w:rsidTr="00DF1323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35553B" w:rsidTr="00DF1323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52E7E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35553B"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35553B" w:rsidRPr="00C10FE4" w:rsidRDefault="0035553B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D947DE" w:rsidTr="00DF1323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D947DE" w:rsidRPr="003013BD" w:rsidRDefault="00D947DE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D947DE" w:rsidRPr="00313C3C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D947DE" w:rsidRPr="00313C3C" w:rsidRDefault="004C350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947DE" w:rsidRDefault="00D947DE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  <w:p w:rsidR="004C350F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4C350F" w:rsidRPr="00313C3C" w:rsidRDefault="004C350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C350F" w:rsidRPr="00FE7A2F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947DE" w:rsidRPr="00313C3C" w:rsidRDefault="004C350F" w:rsidP="004C35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10FE4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0FE4" w:rsidRDefault="00C10FE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Ordinazione</w:t>
            </w:r>
            <w:r w:rsid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="004C350F"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c</w:t>
            </w:r>
            <w:r w:rsidR="004C350F" w:rsidRP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operti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numerico di tipo Integer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</w:p>
          <w:p w:rsidR="00966282" w:rsidRPr="00966282" w:rsidRDefault="00966282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</w:p>
          <w:p w:rsidR="00966282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0FE4" w:rsidRPr="00966282" w:rsidRDefault="00C10FE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null </w:t>
            </w: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966282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4C350F" w:rsidTr="00DF1323">
        <w:tc>
          <w:tcPr>
            <w:cnfStyle w:val="001000000000"/>
            <w:tcW w:w="1955" w:type="dxa"/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966282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t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erminato</w:t>
            </w:r>
          </w:p>
          <w:p w:rsidR="004C350F" w:rsidRPr="004C350F" w:rsidRDefault="004C350F" w:rsidP="004C350F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Boolean</w:t>
            </w:r>
          </w:p>
        </w:tc>
        <w:tc>
          <w:tcPr>
            <w:tcW w:w="880" w:type="dxa"/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2409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4C350F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Default="004C350F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/>
                <w:sz w:val="24"/>
                <w:szCs w:val="24"/>
              </w:rPr>
            </w:pPr>
            <w:r w:rsidRPr="004C350F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Ordinazione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 xml:space="preserve"> </w:t>
            </w:r>
            <w:r w:rsidRPr="003736A9">
              <w:rPr>
                <w:rFonts w:ascii="Times New Roman" w:hAnsi="Times New Roman" w:cs="Times New Roman"/>
                <w:color w:val="4F81BD"/>
                <w:sz w:val="24"/>
                <w:szCs w:val="24"/>
              </w:rPr>
              <w:sym w:font="Wingdings 3" w:char="F022"/>
            </w:r>
          </w:p>
          <w:p w:rsidR="004C350F" w:rsidRDefault="00DF1323" w:rsidP="004C35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d</w:t>
            </w:r>
            <w:r w:rsidR="004C350F"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ata</w:t>
            </w:r>
          </w:p>
          <w:p w:rsidR="00DF1323" w:rsidRPr="004C350F" w:rsidRDefault="00DF1323" w:rsidP="0096628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/>
                <w:sz w:val="24"/>
                <w:szCs w:val="24"/>
              </w:rPr>
              <w:t>Valore di tipo Date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C10FE4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30/05/2009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C350F" w:rsidRPr="00966282" w:rsidRDefault="00966282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96628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attivo</w:t>
            </w:r>
          </w:p>
          <w:p w:rsidR="00DF1323" w:rsidRPr="003013BD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numero_ posti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intero positivo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4DF6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F54DF6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4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</w:t>
            </w: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ull</w:t>
            </w:r>
          </w:p>
          <w:p w:rsidR="00DF1323" w:rsidRPr="0088345B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8345B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-4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occupato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Valore di tipo booleano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true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6F2C6D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6F2C6D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6F2C6D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Tavolo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riferimento</w:t>
            </w:r>
          </w:p>
          <w:p w:rsidR="00DF1323" w:rsidRPr="009364BB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34203" w:rsidRDefault="00DF1323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</w:t>
            </w:r>
            <w:r w:rsidRPr="00334203"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t>Tavolo Test</w:t>
            </w:r>
            <w:r w:rsidRPr="0033420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”</w:t>
            </w:r>
          </w:p>
          <w:p w:rsidR="00DF1323" w:rsidRPr="006F2C6D" w:rsidRDefault="00DF1323" w:rsidP="00106A12">
            <w:pPr>
              <w:pStyle w:val="Paragrafoelenco"/>
              <w:ind w:left="0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  <w:p w:rsidR="00DF1323" w:rsidRPr="00846DE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846DE3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“ 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ragione sociale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24</w:t>
            </w:r>
          </w:p>
          <w:p w:rsidR="00DF1323" w:rsidRPr="00313C3C" w:rsidRDefault="00DF1323" w:rsidP="00106A12">
            <w:pPr>
              <w:pStyle w:val="Paragrafoelenco"/>
              <w:ind w:left="0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partita iva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11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26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30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0123456789012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via</w:t>
            </w:r>
          </w:p>
          <w:p w:rsidR="00DF1323" w:rsidRPr="003013BD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32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civico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34</w:t>
            </w: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7A6D50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7A6D50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7A6D50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c>
          <w:tcPr>
            <w:cnfStyle w:val="001000000000"/>
            <w:tcW w:w="195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città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313C3C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35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8E5CD6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Avellino</w:t>
            </w:r>
            <w:r w:rsidRPr="008E5CD6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36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32054C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cap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numerica di 5 cifre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37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40</w:t>
            </w:r>
          </w:p>
          <w:p w:rsidR="00DF1323" w:rsidRPr="00483C6F" w:rsidRDefault="00DF1323" w:rsidP="00106A1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483C6F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483C6F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3</w:t>
            </w:r>
            <w:r w:rsidRPr="00483C6F">
              <w:rPr>
                <w:rFonts w:ascii="Times New Roman" w:hAnsi="Times New Roman" w:cs="Times New Roman"/>
                <w:color w:val="auto"/>
                <w:sz w:val="24"/>
              </w:rPr>
              <w:t>1002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F1323" w:rsidTr="00DF1323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Ristorante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Indirizzo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provincia</w:t>
            </w:r>
          </w:p>
          <w:p w:rsidR="00DF1323" w:rsidRDefault="00DF1323" w:rsidP="00106A12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42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AV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43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44</w:t>
            </w:r>
          </w:p>
          <w:p w:rsidR="00DF1323" w:rsidRDefault="00DF1323" w:rsidP="00106A1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45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  <w:p w:rsidR="00DF1323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“AVE”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Ordinazione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46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966282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47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Tavolo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48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Ristorante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50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51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  <w:tr w:rsidR="00DF1323" w:rsidTr="00DF1323">
        <w:tc>
          <w:tcPr>
            <w:cnfStyle w:val="001000000000"/>
            <w:tcW w:w="1955" w:type="dxa"/>
          </w:tcPr>
          <w:p w:rsidR="00DF1323" w:rsidRDefault="00DF1323" w:rsidP="00106A12">
            <w:pPr>
              <w:pStyle w:val="Paragrafoelenco"/>
              <w:ind w:left="0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Indirizzo</w:t>
            </w:r>
          </w:p>
        </w:tc>
        <w:tc>
          <w:tcPr>
            <w:tcW w:w="880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52</w:t>
            </w:r>
          </w:p>
        </w:tc>
        <w:tc>
          <w:tcPr>
            <w:tcW w:w="2409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not null</w:t>
            </w:r>
          </w:p>
        </w:tc>
        <w:tc>
          <w:tcPr>
            <w:tcW w:w="879" w:type="dxa"/>
          </w:tcPr>
          <w:p w:rsidR="00DF1323" w:rsidRPr="00F52BD8" w:rsidRDefault="00DF1323" w:rsidP="00966282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F52BD8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966282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53</w:t>
            </w:r>
          </w:p>
        </w:tc>
        <w:tc>
          <w:tcPr>
            <w:tcW w:w="2665" w:type="dxa"/>
          </w:tcPr>
          <w:p w:rsidR="00DF1323" w:rsidRPr="00F52BD8" w:rsidRDefault="00DF1323" w:rsidP="00106A12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A62A32"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</w:tr>
    </w:tbl>
    <w:p w:rsidR="0035553B" w:rsidRDefault="0035553B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pPr w:leftFromText="180" w:rightFromText="180" w:vertAnchor="text" w:tblpY="1"/>
        <w:tblOverlap w:val="never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559"/>
        <w:gridCol w:w="2410"/>
        <w:gridCol w:w="1276"/>
        <w:gridCol w:w="1275"/>
        <w:gridCol w:w="1276"/>
      </w:tblGrid>
      <w:tr w:rsidR="00B32547" w:rsidRPr="001F72A1" w:rsidTr="007C7ED4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27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C10FE4" w:rsidRDefault="00B32547" w:rsidP="00A95B18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A95B18" w:rsidRPr="001F72A1" w:rsidTr="00106A12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4E345F" w:rsidRDefault="00A95B1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313C3C" w:rsidRDefault="00A95B18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="00106A12"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="00106A12"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none" w:sz="0" w:space="0" w:color="auto"/>
              <w:right w:val="none" w:sz="0" w:space="0" w:color="auto"/>
            </w:tcBorders>
          </w:tcPr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A95B18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5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106A12" w:rsidRDefault="00106A12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0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0"/>
                <w:szCs w:val="24"/>
              </w:rPr>
              <w:t>Ordinazione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A95B18" w:rsidRPr="00004D0C" w:rsidRDefault="00A95B1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3013BD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284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106A12" w:rsidRPr="00004D0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7C7ED4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013BD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313C3C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4E345F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30/05/2009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6A12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RPr="001F72A1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-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RPr="001F72A1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TC14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TC16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TC18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7C7ED4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TC20</w:t>
            </w:r>
          </w:p>
        </w:tc>
        <w:tc>
          <w:tcPr>
            <w:tcW w:w="1559" w:type="dxa"/>
          </w:tcPr>
          <w:p w:rsidR="00106A12" w:rsidRPr="00106A12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 w:rsidRPr="00106A12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Pr="00106A12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</w:t>
            </w:r>
            <w:r w:rsidR="00106A12" w:rsidRP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106A12"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12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TC24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a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TC26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TC27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7C7ED4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</w:t>
            </w:r>
            <w:r w:rsidR="00106A12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TC28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2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7C7ED4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TC29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TC30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106A12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TC31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313C3C" w:rsidRDefault="00106A12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</w:t>
            </w:r>
            <w:r w:rsidR="007C7ED4">
              <w:rPr>
                <w:rFonts w:ascii="Times New Roman" w:hAnsi="Times New Roman" w:cs="Times New Roman"/>
                <w:color w:val="auto"/>
                <w:sz w:val="24"/>
              </w:rPr>
              <w:t>E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Pr="00844638" w:rsidRDefault="00106A12" w:rsidP="00106A12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106A12" w:rsidRDefault="00106A12" w:rsidP="00106A12">
            <w:pPr>
              <w:cnfStyle w:val="000000100000"/>
            </w:pPr>
          </w:p>
        </w:tc>
      </w:tr>
      <w:tr w:rsidR="00106A12" w:rsidTr="00106A12">
        <w:trPr>
          <w:trHeight w:val="60"/>
        </w:trPr>
        <w:tc>
          <w:tcPr>
            <w:cnfStyle w:val="001000000000"/>
            <w:tcW w:w="992" w:type="dxa"/>
          </w:tcPr>
          <w:p w:rsidR="00106A12" w:rsidRPr="00106A12" w:rsidRDefault="00106A12" w:rsidP="00106A12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6A1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TC32</w:t>
            </w:r>
          </w:p>
        </w:tc>
        <w:tc>
          <w:tcPr>
            <w:tcW w:w="1559" w:type="dxa"/>
          </w:tcPr>
          <w:p w:rsidR="00106A12" w:rsidRPr="00313C3C" w:rsidRDefault="00106A12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 w:rsidR="007C7ED4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106A12" w:rsidRPr="007C7ED4" w:rsidRDefault="007C7ED4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null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4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true</w:t>
            </w:r>
          </w:p>
          <w:p w:rsidR="007C7ED4" w:rsidRPr="007C7ED4" w:rsidRDefault="007C7ED4" w:rsidP="007C7ED4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“Tavolo Test”</w:t>
            </w:r>
          </w:p>
          <w:p w:rsidR="00106A12" w:rsidRPr="007C7ED4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lang w:val="en-US"/>
              </w:rPr>
            </w:pPr>
            <w:r w:rsidRPr="007C7ED4">
              <w:rPr>
                <w:rFonts w:ascii="Times New Roman" w:hAnsi="Times New Roman" w:cs="Times New Roman"/>
                <w:color w:val="auto"/>
                <w:sz w:val="24"/>
                <w:lang w:val="en-US"/>
              </w:rPr>
              <w:t>“Ristorante Test”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106A12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106A12" w:rsidRPr="00091726" w:rsidRDefault="00106A12" w:rsidP="00106A12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106A12" w:rsidRPr="00844638" w:rsidRDefault="00106A12" w:rsidP="00106A12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106A12" w:rsidRDefault="00106A12" w:rsidP="00106A12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33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</w:pPr>
          </w:p>
        </w:tc>
      </w:tr>
      <w:tr w:rsidR="007C7ED4" w:rsidTr="003E75B1">
        <w:trPr>
          <w:trHeight w:val="60"/>
        </w:trPr>
        <w:tc>
          <w:tcPr>
            <w:cnfStyle w:val="001000000000"/>
            <w:tcW w:w="992" w:type="dxa"/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34</w:t>
            </w:r>
          </w:p>
        </w:tc>
        <w:tc>
          <w:tcPr>
            <w:tcW w:w="1559" w:type="dxa"/>
          </w:tcPr>
          <w:p w:rsidR="007C7ED4" w:rsidRPr="00313C3C" w:rsidRDefault="007C7ED4" w:rsidP="007C7ED4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52</w:t>
            </w:r>
          </w:p>
        </w:tc>
        <w:tc>
          <w:tcPr>
            <w:tcW w:w="2410" w:type="dxa"/>
          </w:tcPr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“via Roma”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“24 A”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“Avellino”</w:t>
            </w:r>
          </w:p>
          <w:p w:rsidR="007C7ED4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“83100”</w:t>
            </w:r>
          </w:p>
          <w:p w:rsidR="007C7ED4" w:rsidRPr="00091726" w:rsidRDefault="007C7ED4" w:rsidP="003E75B1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“AV”</w:t>
            </w:r>
          </w:p>
        </w:tc>
        <w:tc>
          <w:tcPr>
            <w:tcW w:w="1276" w:type="dxa"/>
          </w:tcPr>
          <w:p w:rsidR="007C7ED4" w:rsidRPr="00844638" w:rsidRDefault="007C7ED4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</w:tcPr>
          <w:p w:rsidR="007C7ED4" w:rsidRPr="00844638" w:rsidRDefault="007C7ED4" w:rsidP="003E75B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C7ED4" w:rsidRDefault="007C7ED4" w:rsidP="003E75B1">
            <w:pPr>
              <w:cnfStyle w:val="000000000000"/>
            </w:pPr>
          </w:p>
        </w:tc>
      </w:tr>
      <w:tr w:rsidR="007C7ED4" w:rsidTr="00093563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7C7ED4" w:rsidRDefault="007C7ED4" w:rsidP="007C7ED4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 w:rsidRPr="007C7ED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35</w:t>
            </w: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313C3C" w:rsidRDefault="007C7ED4" w:rsidP="007C7ED4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19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22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25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33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35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37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42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46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48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50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1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30/05/2009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4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true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“Tavolo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“Ristorante Test”</w:t>
            </w:r>
          </w:p>
          <w:p w:rsidR="007C7ED4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“01234567890”</w:t>
            </w:r>
          </w:p>
          <w:p w:rsidR="007C7ED4" w:rsidRPr="00091726" w:rsidRDefault="007C7ED4" w:rsidP="003E75B1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844638" w:rsidRDefault="007C7ED4" w:rsidP="003E75B1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C7ED4" w:rsidRPr="00093563" w:rsidRDefault="007C7ED4" w:rsidP="003E75B1">
            <w:pPr>
              <w:cnfStyle w:val="000000100000"/>
              <w:rPr>
                <w:b/>
              </w:rPr>
            </w:pPr>
          </w:p>
        </w:tc>
      </w:tr>
    </w:tbl>
    <w:p w:rsidR="00A95B18" w:rsidRDefault="00A95B18" w:rsidP="00B32547">
      <w:pPr>
        <w:jc w:val="both"/>
      </w:pPr>
    </w:p>
    <w:p w:rsidR="00F34F59" w:rsidRPr="00093563" w:rsidRDefault="00A95B18" w:rsidP="00F34F59">
      <w:pPr>
        <w:jc w:val="both"/>
      </w:pPr>
      <w:r>
        <w:br w:type="textWrapping" w:clear="all"/>
      </w: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Selezione ordinazione 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93635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9F1AD3" w:rsidRPr="003013BD" w:rsidRDefault="009F1AD3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9F1AD3" w:rsidRPr="00313C3C" w:rsidRDefault="009F1AD3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9F1AD3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9F1AD3">
        <w:trPr>
          <w:cnfStyle w:val="000000100000"/>
        </w:trPr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9F1AD3" w:rsidRPr="003013BD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9F1AD3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313C3C" w:rsidRDefault="009F1AD3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B30D8B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313C3C" w:rsidRDefault="009F1AD3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9F1AD3">
        <w:tc>
          <w:tcPr>
            <w:cnfStyle w:val="001000000000"/>
            <w:tcW w:w="1955" w:type="dxa"/>
          </w:tcPr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9F1AD3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9F1AD3" w:rsidRPr="00B30D8B" w:rsidRDefault="009F1AD3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9F1AD3" w:rsidRPr="00FE7A2F" w:rsidRDefault="009F1AD3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9F1AD3" w:rsidRPr="00FE7A2F" w:rsidRDefault="009F1AD3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9F1AD3" w:rsidRPr="00FE7A2F" w:rsidRDefault="009F1AD3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93635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E93635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  <w:p w:rsidR="00E93635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E93635" w:rsidRPr="00704600" w:rsidRDefault="00E93635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E04F72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E93635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E93635" w:rsidRPr="007C467B" w:rsidRDefault="00E93635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62F6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091726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004D0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9678CB" w:rsidRDefault="00915B81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3013BD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915B81" w:rsidRDefault="00915B81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224618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E045ED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915B81" w:rsidRPr="00004D0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915B81" w:rsidRPr="0013520C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915B81" w:rsidRPr="003013BD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915B81" w:rsidRPr="006E127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915B81" w:rsidRPr="009A302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915B81" w:rsidRPr="007D59FB" w:rsidRDefault="00915B81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4E345F" w:rsidRDefault="00915B81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915B81" w:rsidRPr="00313C3C" w:rsidRDefault="00915B81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924DAB" w:rsidRDefault="00915B81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915B81" w:rsidRPr="00313C3C" w:rsidRDefault="00915B81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313C3C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5B81" w:rsidRDefault="00915B81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  <w:tr w:rsidR="00915B81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100000"/>
            </w:pPr>
          </w:p>
        </w:tc>
      </w:tr>
      <w:tr w:rsidR="00915B81" w:rsidRPr="001F72A1">
        <w:trPr>
          <w:trHeight w:val="284"/>
        </w:trPr>
        <w:tc>
          <w:tcPr>
            <w:cnfStyle w:val="001000000000"/>
            <w:tcW w:w="992" w:type="dxa"/>
          </w:tcPr>
          <w:p w:rsidR="00915B81" w:rsidRPr="006E78C3" w:rsidRDefault="00915B81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915B81" w:rsidRDefault="00915B81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915B81" w:rsidRPr="00844638" w:rsidRDefault="00915B81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915B81" w:rsidRPr="00844638" w:rsidRDefault="00915B81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915B81" w:rsidRPr="00844638" w:rsidRDefault="00915B81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915B81" w:rsidRDefault="00915B81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giornaliera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235807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235807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A80919"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A80919" w:rsidRPr="003013BD" w:rsidRDefault="00A80919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Pr="00313C3C" w:rsidRDefault="00A80919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A80919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A80919">
        <w:trPr>
          <w:cnfStyle w:val="000000100000"/>
        </w:trPr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A80919" w:rsidRPr="003013BD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Stringa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alfanumerica</w:t>
            </w:r>
          </w:p>
        </w:tc>
        <w:tc>
          <w:tcPr>
            <w:tcW w:w="880" w:type="dxa"/>
          </w:tcPr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A80919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313C3C" w:rsidRDefault="00A80919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B30D8B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313C3C" w:rsidRDefault="00A80919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A80919">
        <w:tc>
          <w:tcPr>
            <w:cnfStyle w:val="001000000000"/>
            <w:tcW w:w="1955" w:type="dxa"/>
          </w:tcPr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A80919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A80919" w:rsidRPr="00B30D8B" w:rsidRDefault="00A80919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A80919" w:rsidRPr="00FE7A2F" w:rsidRDefault="00A80919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A80919" w:rsidRPr="00FE7A2F" w:rsidRDefault="00A80919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A80919" w:rsidRPr="00FE7A2F" w:rsidRDefault="00A80919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235807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23580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235807" w:rsidRPr="00235807" w:rsidRDefault="00235807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235807">
        <w:tc>
          <w:tcPr>
            <w:cnfStyle w:val="001000000000"/>
            <w:tcW w:w="1955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235807" w:rsidRPr="00235807" w:rsidRDefault="00235807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235807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235807" w:rsidRDefault="00235807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  <w:p w:rsidR="00991A25" w:rsidRDefault="00991A25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991A25" w:rsidRPr="00235807" w:rsidRDefault="00991A25" w:rsidP="00991A25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582536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665" w:type="dxa"/>
          </w:tcPr>
          <w:p w:rsid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="00235807"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991A25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991A25" w:rsidRPr="00235807" w:rsidRDefault="00991A25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F55C24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55C2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091726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004D0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9678CB" w:rsidRDefault="00730AEB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3013BD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730AEB" w:rsidRDefault="00730AEB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224618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E045ED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730AEB" w:rsidRPr="00004D0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730AEB" w:rsidRPr="0013520C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730AEB" w:rsidRPr="003013BD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null</w:t>
            </w:r>
          </w:p>
          <w:p w:rsidR="00730AEB" w:rsidRPr="006E1271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30AEB" w:rsidRPr="009A3021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30AEB" w:rsidRPr="007D59FB" w:rsidRDefault="00730AEB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4E345F" w:rsidRDefault="00730AEB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730AEB" w:rsidRPr="00313C3C" w:rsidRDefault="00730AEB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924DAB" w:rsidRDefault="00730AEB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730AEB" w:rsidRPr="00313C3C" w:rsidRDefault="00730AEB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313C3C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30AEB" w:rsidRDefault="00730AEB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  <w:tr w:rsidR="00730AEB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100000"/>
            </w:pPr>
          </w:p>
        </w:tc>
      </w:tr>
      <w:tr w:rsidR="00730AEB" w:rsidRPr="001F72A1">
        <w:trPr>
          <w:trHeight w:val="284"/>
        </w:trPr>
        <w:tc>
          <w:tcPr>
            <w:cnfStyle w:val="001000000000"/>
            <w:tcW w:w="992" w:type="dxa"/>
          </w:tcPr>
          <w:p w:rsidR="00730AEB" w:rsidRPr="006E78C3" w:rsidRDefault="00730AEB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730AEB" w:rsidRDefault="00730AEB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730AEB" w:rsidRPr="00844638" w:rsidRDefault="00730AEB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730AEB" w:rsidRPr="00844638" w:rsidRDefault="00730AEB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730AEB" w:rsidRPr="00844638" w:rsidRDefault="00730AEB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730AEB" w:rsidRDefault="00730AEB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Selezione ordinazione per tavolo</w:t>
      </w:r>
    </w:p>
    <w:p w:rsidR="00F34F59" w:rsidRPr="00C06093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F55C24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E8464E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EC1C95" w:rsidRPr="003013BD" w:rsidRDefault="00EC1C95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EC1C95" w:rsidRPr="00313C3C" w:rsidRDefault="00EC1C95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EC1C95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EC1C95">
        <w:trPr>
          <w:cnfStyle w:val="000000100000"/>
        </w:trPr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EC1C95" w:rsidRPr="003013BD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EC1C95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313C3C" w:rsidRDefault="00EC1C95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B30D8B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313C3C" w:rsidRDefault="00EC1C95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EC1C95">
        <w:tc>
          <w:tcPr>
            <w:cnfStyle w:val="001000000000"/>
            <w:tcW w:w="1955" w:type="dxa"/>
          </w:tcPr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EC1C95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EC1C95" w:rsidRPr="00B30D8B" w:rsidRDefault="00EC1C95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80" w:type="dxa"/>
          </w:tcPr>
          <w:p w:rsidR="00EC1C95" w:rsidRPr="00FE7A2F" w:rsidRDefault="00EC1C95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EC1C95" w:rsidRPr="00FE7A2F" w:rsidRDefault="00EC1C95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EC1C95" w:rsidRPr="00FE7A2F" w:rsidRDefault="00EC1C95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55C24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13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vuoto</w:t>
            </w:r>
          </w:p>
        </w:tc>
      </w:tr>
      <w:tr w:rsidR="00F55C24">
        <w:tc>
          <w:tcPr>
            <w:cnfStyle w:val="001000000000"/>
            <w:tcW w:w="195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F55C24" w:rsidRPr="00E8464E" w:rsidRDefault="00F55C24" w:rsidP="00F55C24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16</w:t>
            </w: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="00233EB9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F55C24" w:rsidRPr="00E8464E" w:rsidRDefault="00F55C24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6D36A3" w:rsidRDefault="006D36A3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F3F85">
        <w:trPr>
          <w:cnfStyle w:val="100000000000"/>
          <w:trHeight w:val="765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E8464E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8464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091726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004D0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9678CB" w:rsidRDefault="00BF3F85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3013BD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BF3F85" w:rsidRDefault="00BF3F85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224618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E045ED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BF3F85" w:rsidRPr="00004D0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BF3F85" w:rsidRPr="0013520C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BF3F85" w:rsidRPr="003013BD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BF3F85" w:rsidRPr="006E1271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F3F85" w:rsidRPr="009A3021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F3F85" w:rsidRPr="007D59FB" w:rsidRDefault="00BF3F85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4E345F" w:rsidRDefault="00BF3F85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BF3F85" w:rsidRPr="00313C3C" w:rsidRDefault="00BF3F85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924DAB" w:rsidRDefault="00BF3F85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BF3F85" w:rsidRPr="00313C3C" w:rsidRDefault="00BF3F85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313C3C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F3F85" w:rsidRDefault="00BF3F85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100000"/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6E78C3" w:rsidRDefault="00BF3F85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BF3F85" w:rsidRDefault="00BF3F85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BF3F85" w:rsidRPr="00844638" w:rsidRDefault="00BF3F85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BF3F85" w:rsidRPr="00844638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844638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Default="00BF3F85" w:rsidP="00313C3C">
            <w:pPr>
              <w:cnfStyle w:val="000000000000"/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F3F85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BF3F85" w:rsidRPr="00E8464E" w:rsidRDefault="00BF3F85" w:rsidP="007B0C6C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E8464E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BF3F85" w:rsidRPr="00E8464E" w:rsidRDefault="00BF3F85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BF3F85" w:rsidRPr="00771FEE" w:rsidRDefault="00BF3F85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E8464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4E01" w:rsidRPr="003013BD" w:rsidRDefault="006C4E0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4E01" w:rsidRPr="00313C3C" w:rsidRDefault="006C4E0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4E01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4E01">
        <w:trPr>
          <w:cnfStyle w:val="000000100000"/>
        </w:trPr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4E01" w:rsidRPr="003013BD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4E01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313C3C" w:rsidRDefault="006C4E0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B30D8B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313C3C" w:rsidRDefault="006C4E0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4E01">
        <w:tc>
          <w:tcPr>
            <w:cnfStyle w:val="001000000000"/>
            <w:tcW w:w="1955" w:type="dxa"/>
          </w:tcPr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4E01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4E01" w:rsidRPr="00B30D8B" w:rsidRDefault="006C4E0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4E01" w:rsidRPr="00FE7A2F" w:rsidRDefault="006C4E0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4E01" w:rsidRPr="00FE7A2F" w:rsidRDefault="006C4E0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4E01" w:rsidRPr="00FE7A2F" w:rsidRDefault="006C4E0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091726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DD6758" w:rsidRPr="00004D0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9678CB" w:rsidRDefault="00DD675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DD6758" w:rsidRDefault="00DD675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22461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E045ED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004D0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DD6758" w:rsidRPr="0013520C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DD6758" w:rsidRPr="003013BD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DD6758" w:rsidRPr="006E1271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D6758" w:rsidRPr="009A3021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D6758" w:rsidRPr="007D59FB" w:rsidRDefault="00DD675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4E345F" w:rsidRDefault="00DD675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DD6758" w:rsidRPr="00313C3C" w:rsidRDefault="00DD675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924DAB" w:rsidRDefault="00DD675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DD6758" w:rsidRPr="00313C3C" w:rsidRDefault="00DD675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313C3C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D6758" w:rsidRDefault="00DD675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  <w:tr w:rsidR="00DD675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100000"/>
            </w:pPr>
          </w:p>
        </w:tc>
      </w:tr>
      <w:tr w:rsidR="00DD6758" w:rsidRPr="001F72A1">
        <w:trPr>
          <w:trHeight w:val="284"/>
        </w:trPr>
        <w:tc>
          <w:tcPr>
            <w:cnfStyle w:val="001000000000"/>
            <w:tcW w:w="992" w:type="dxa"/>
          </w:tcPr>
          <w:p w:rsidR="00DD6758" w:rsidRPr="006E78C3" w:rsidRDefault="00DD675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DD6758" w:rsidRDefault="00DD675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DD6758" w:rsidRPr="00844638" w:rsidRDefault="00DD675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DD6758" w:rsidRPr="00844638" w:rsidRDefault="00DD675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DD6758" w:rsidRPr="00844638" w:rsidRDefault="00DD675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DD6758" w:rsidRDefault="00DD6758" w:rsidP="00313C3C">
            <w:pPr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5092D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Selezioni ordinazioni giornaliere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5BF0" w:rsidRPr="003013BD" w:rsidRDefault="007A5BF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5BF0" w:rsidRPr="00313C3C" w:rsidRDefault="007A5BF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5BF0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5BF0">
        <w:trPr>
          <w:cnfStyle w:val="000000100000"/>
        </w:trPr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5BF0" w:rsidRPr="003013BD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5BF0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313C3C" w:rsidRDefault="007A5BF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B30D8B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313C3C" w:rsidRDefault="007A5BF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5BF0">
        <w:tc>
          <w:tcPr>
            <w:cnfStyle w:val="001000000000"/>
            <w:tcW w:w="1955" w:type="dxa"/>
          </w:tcPr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5BF0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5BF0" w:rsidRPr="00B30D8B" w:rsidRDefault="007A5BF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5BF0" w:rsidRPr="00FE7A2F" w:rsidRDefault="007A5BF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5BF0" w:rsidRPr="00FE7A2F" w:rsidRDefault="007A5BF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5BF0" w:rsidRPr="00FE7A2F" w:rsidRDefault="007A5BF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B32547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091726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811978" w:rsidRPr="00004D0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678CB" w:rsidRDefault="0081197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811978" w:rsidRDefault="0081197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224618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</w:p>
        </w:tc>
        <w:tc>
          <w:tcPr>
            <w:tcW w:w="1559" w:type="dxa"/>
          </w:tcPr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811978" w:rsidRPr="00E045ED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004D0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1559" w:type="dxa"/>
          </w:tcPr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13520C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811978" w:rsidRPr="003013BD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6E1271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A3021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811978" w:rsidRDefault="0081197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7D59FB" w:rsidRDefault="0081197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197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811978" w:rsidRPr="004E345F" w:rsidRDefault="0081197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811978" w:rsidRPr="00313C3C" w:rsidRDefault="0081197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</w:p>
        </w:tc>
        <w:tc>
          <w:tcPr>
            <w:tcW w:w="1559" w:type="dxa"/>
          </w:tcPr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“amministrat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ore”</w:t>
            </w:r>
          </w:p>
          <w:p w:rsidR="00811978" w:rsidRDefault="0081197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811978" w:rsidRPr="00924DAB" w:rsidRDefault="0081197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</w:tc>
        <w:tc>
          <w:tcPr>
            <w:tcW w:w="1701" w:type="dxa"/>
          </w:tcPr>
          <w:p w:rsidR="00811978" w:rsidRPr="00313C3C" w:rsidRDefault="0081197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811978" w:rsidRPr="00313C3C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11978" w:rsidRDefault="0081197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Selezion</w:t>
      </w:r>
      <w:r w:rsidR="006D36A3" w:rsidRPr="00F5092D">
        <w:rPr>
          <w:rFonts w:ascii="Times New Roman" w:hAnsi="Times New Roman" w:cs="Times New Roman"/>
          <w:b/>
          <w:i/>
          <w:color w:val="FF0000"/>
          <w:sz w:val="24"/>
        </w:rPr>
        <w:t>e</w:t>
      </w:r>
      <w:r w:rsidRPr="00F5092D">
        <w:rPr>
          <w:rFonts w:ascii="Times New Roman" w:hAnsi="Times New Roman" w:cs="Times New Roman"/>
          <w:b/>
          <w:i/>
          <w:color w:val="FF0000"/>
          <w:sz w:val="24"/>
        </w:rPr>
        <w:t xml:space="preserve"> ordinazioni giornaliere per tavolo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6D36A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C4B18" w:rsidRPr="003013BD" w:rsidRDefault="007C4B18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C4B18" w:rsidRPr="00313C3C" w:rsidRDefault="007C4B18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C4B18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C4B18">
        <w:trPr>
          <w:cnfStyle w:val="000000100000"/>
        </w:trPr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C4B18" w:rsidRPr="003013BD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C4B18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313C3C" w:rsidRDefault="007C4B18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B30D8B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313C3C" w:rsidRDefault="007C4B18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C4B18">
        <w:tc>
          <w:tcPr>
            <w:cnfStyle w:val="001000000000"/>
            <w:tcW w:w="1955" w:type="dxa"/>
          </w:tcPr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C4B18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C4B18" w:rsidRPr="00B30D8B" w:rsidRDefault="007C4B18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C4B18" w:rsidRPr="00FE7A2F" w:rsidRDefault="007C4B18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C4B18" w:rsidRPr="00FE7A2F" w:rsidRDefault="007C4B18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C4B18" w:rsidRPr="00FE7A2F" w:rsidRDefault="007C4B18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D36A3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Tavolo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Tavolo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D36A3">
        <w:tc>
          <w:tcPr>
            <w:cnfStyle w:val="001000000000"/>
            <w:tcW w:w="1955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Boolean</w:t>
            </w:r>
          </w:p>
        </w:tc>
        <w:tc>
          <w:tcPr>
            <w:tcW w:w="880" w:type="dxa"/>
          </w:tcPr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boolean</w:t>
            </w:r>
          </w:p>
        </w:tc>
        <w:tc>
          <w:tcPr>
            <w:tcW w:w="879" w:type="dxa"/>
          </w:tcPr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  <w:p w:rsidR="006D36A3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7</w:t>
            </w:r>
          </w:p>
        </w:tc>
        <w:tc>
          <w:tcPr>
            <w:tcW w:w="2665" w:type="dxa"/>
          </w:tcPr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23580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6D36A3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6D36A3" w:rsidRPr="00235807" w:rsidRDefault="006D36A3" w:rsidP="007B30D1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di tipo non boolean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36A3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36A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091726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004D0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9678CB" w:rsidRDefault="000979D8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3013BD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0979D8" w:rsidRDefault="000979D8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0979D8" w:rsidRPr="0022461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TC4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E045ED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0979D8" w:rsidRPr="00004D0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0979D8" w:rsidRPr="0013520C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0979D8" w:rsidRPr="003013BD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0979D8" w:rsidRPr="006E1271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979D8" w:rsidRPr="009A3021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979D8" w:rsidRPr="007D59FB" w:rsidRDefault="000979D8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4E345F" w:rsidRDefault="000979D8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0979D8" w:rsidRPr="00313C3C" w:rsidRDefault="000979D8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924DAB" w:rsidRDefault="000979D8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0979D8" w:rsidRPr="00313C3C" w:rsidRDefault="000979D8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313C3C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79D8" w:rsidRDefault="000979D8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100000"/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E78C3" w:rsidRDefault="000979D8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0979D8" w:rsidRDefault="000979D8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0979D8" w:rsidRPr="00844638" w:rsidRDefault="000979D8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100</w:t>
            </w:r>
          </w:p>
        </w:tc>
        <w:tc>
          <w:tcPr>
            <w:tcW w:w="1701" w:type="dxa"/>
          </w:tcPr>
          <w:p w:rsidR="000979D8" w:rsidRPr="00844638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844638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Default="000979D8" w:rsidP="00313C3C">
            <w:pPr>
              <w:cnfStyle w:val="000000000000"/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79D8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0979D8" w:rsidRPr="006D36A3" w:rsidRDefault="000979D8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0979D8" w:rsidRPr="006D36A3" w:rsidRDefault="000979D8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0979D8" w:rsidRPr="00987127" w:rsidRDefault="000979D8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35553B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Rimozione ordinazione</w:t>
      </w:r>
    </w:p>
    <w:p w:rsidR="007B30D1" w:rsidRPr="007B30D1" w:rsidRDefault="007B30D1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7B30D1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B30D1" w:rsidRPr="00F2242F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C77B0" w:rsidRPr="003013BD" w:rsidRDefault="00FC77B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C77B0" w:rsidRPr="00313C3C" w:rsidRDefault="00FC77B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C77B0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C77B0">
        <w:trPr>
          <w:cnfStyle w:val="000000100000"/>
        </w:trPr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C77B0" w:rsidRPr="003013BD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C77B0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313C3C" w:rsidRDefault="00FC77B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B30D8B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313C3C" w:rsidRDefault="00FC77B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C77B0">
        <w:tc>
          <w:tcPr>
            <w:cnfStyle w:val="001000000000"/>
            <w:tcW w:w="1955" w:type="dxa"/>
          </w:tcPr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C77B0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C77B0" w:rsidRPr="00B30D8B" w:rsidRDefault="00FC77B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C77B0" w:rsidRPr="00FE7A2F" w:rsidRDefault="00FC77B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C77B0" w:rsidRPr="00FE7A2F" w:rsidRDefault="00FC77B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C77B0" w:rsidRPr="00FE7A2F" w:rsidRDefault="00FC77B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B30D1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7B30D1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7B30D1" w:rsidRPr="00704600" w:rsidRDefault="007B30D1" w:rsidP="007B30D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7B30D1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7B30D1" w:rsidRPr="007C467B" w:rsidRDefault="007B30D1" w:rsidP="007B30D1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7B30D1" w:rsidRPr="007B30D1" w:rsidRDefault="007B30D1" w:rsidP="007B30D1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B30D1" w:rsidRPr="00F56684" w:rsidRDefault="007B30D1" w:rsidP="007B30D1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B30D1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B30D1" w:rsidRPr="00662F67" w:rsidRDefault="007B30D1" w:rsidP="007B30D1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RATORE</w:t>
            </w:r>
          </w:p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9678CB" w:rsidRDefault="00481B5E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481B5E" w:rsidRDefault="00481B5E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224618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E045ED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481B5E" w:rsidRPr="0013520C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481B5E" w:rsidRPr="003013BD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481B5E" w:rsidRPr="006E1271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481B5E" w:rsidRPr="009A3021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481B5E" w:rsidRPr="007D59FB" w:rsidRDefault="00481B5E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481B5E" w:rsidRPr="00313C3C" w:rsidRDefault="00481B5E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924DAB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81B5E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TC11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“test”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100000"/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481B5E" w:rsidRPr="006E78C3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TC12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481B5E" w:rsidRDefault="00481B5E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481B5E" w:rsidRPr="00844638" w:rsidRDefault="00481B5E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481B5E" w:rsidRPr="00844638" w:rsidRDefault="00481B5E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844638" w:rsidRDefault="00481B5E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Default="00481B5E" w:rsidP="00313C3C">
            <w:pPr>
              <w:cnfStyle w:val="000000000000"/>
            </w:pPr>
          </w:p>
        </w:tc>
      </w:tr>
      <w:tr w:rsidR="00481B5E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481B5E" w:rsidRPr="004E345F" w:rsidRDefault="00481B5E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091726" w:rsidRDefault="00481B5E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481B5E" w:rsidRPr="00313C3C" w:rsidRDefault="00481B5E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481B5E" w:rsidRPr="00313C3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481B5E" w:rsidRPr="00004D0C" w:rsidRDefault="00481B5E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1B5E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7B30D1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1615E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</w:tbl>
    <w:p w:rsidR="007B30D1" w:rsidRDefault="007B30D1" w:rsidP="007B30D1">
      <w:pPr>
        <w:jc w:val="both"/>
      </w:pPr>
    </w:p>
    <w:p w:rsidR="0035553B" w:rsidRPr="007B30D1" w:rsidRDefault="0035553B" w:rsidP="007B30D1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  <w:r>
        <w:rPr>
          <w:rFonts w:ascii="Times New Roman" w:hAnsi="Times New Roman" w:cs="Times New Roman"/>
          <w:b/>
          <w:i/>
          <w:color w:val="4F81BD" w:themeColor="accent1"/>
          <w:sz w:val="24"/>
        </w:rPr>
        <w:t>Inserimento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7B30D1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700D7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A6767" w:rsidRPr="003013BD" w:rsidRDefault="003A676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3A6767" w:rsidRPr="00313C3C" w:rsidRDefault="003A676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A6767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A6767">
        <w:trPr>
          <w:cnfStyle w:val="000000100000"/>
        </w:trPr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A6767" w:rsidRPr="003013BD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A6767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313C3C" w:rsidRDefault="003A676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B30D8B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313C3C" w:rsidRDefault="003A676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A6767">
        <w:tc>
          <w:tcPr>
            <w:cnfStyle w:val="001000000000"/>
            <w:tcW w:w="1964" w:type="dxa"/>
          </w:tcPr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A6767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A6767" w:rsidRPr="00B30D8B" w:rsidRDefault="003A676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A6767" w:rsidRPr="00FE7A2F" w:rsidRDefault="003A676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A6767" w:rsidRPr="00FE7A2F" w:rsidRDefault="003A676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A6767" w:rsidRPr="00FE7A2F" w:rsidRDefault="003A676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00D70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700D70" w:rsidRPr="00700D70" w:rsidRDefault="00700D70" w:rsidP="00700D70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700D70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00D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Tavolo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2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AMMINISTRATORE</w:t>
            </w:r>
          </w:p>
          <w:p w:rsidR="00E43547" w:rsidRPr="009678CB" w:rsidRDefault="00E43547" w:rsidP="006239D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“”</w:t>
            </w:r>
          </w:p>
          <w:p w:rsidR="00E43547" w:rsidRDefault="00E43547" w:rsidP="00FF3BF0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224618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7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FF3BF0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E045ED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6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7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12 </w:t>
            </w:r>
          </w:p>
        </w:tc>
        <w:tc>
          <w:tcPr>
            <w:tcW w:w="1559" w:type="dxa"/>
          </w:tcPr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5439BF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  <w:p w:rsidR="00E43547" w:rsidRPr="0013520C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null</w:t>
            </w:r>
          </w:p>
        </w:tc>
        <w:tc>
          <w:tcPr>
            <w:tcW w:w="1276" w:type="dxa"/>
          </w:tcPr>
          <w:p w:rsidR="00E43547" w:rsidRPr="003013BD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8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null</w:t>
            </w:r>
          </w:p>
          <w:p w:rsidR="00E43547" w:rsidRPr="006E1271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9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E43547" w:rsidRPr="009A3021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10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E43547" w:rsidRPr="007D59FB" w:rsidRDefault="00E43547" w:rsidP="005453E6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D41E99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E345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:rsidR="00E43547" w:rsidRPr="00313C3C" w:rsidRDefault="00E43547" w:rsidP="00D41E9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12</w:t>
            </w:r>
          </w:p>
        </w:tc>
        <w:tc>
          <w:tcPr>
            <w:tcW w:w="1559" w:type="dxa"/>
          </w:tcPr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CE102B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924DAB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10L</w:t>
            </w: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43547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13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t>TC11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14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“test”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100000"/>
            </w:pPr>
          </w:p>
        </w:tc>
      </w:tr>
      <w:tr w:rsidR="00E43547" w:rsidRPr="001F72A1">
        <w:trPr>
          <w:trHeight w:val="284"/>
        </w:trPr>
        <w:tc>
          <w:tcPr>
            <w:cnfStyle w:val="001000000000"/>
            <w:tcW w:w="992" w:type="dxa"/>
          </w:tcPr>
          <w:p w:rsidR="00E43547" w:rsidRPr="006E78C3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  <w:lastRenderedPageBreak/>
              <w:t>TC12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1  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 xml:space="preserve">4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–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- </w:t>
            </w:r>
            <w:r w:rsidRPr="0084463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vertAlign w:val="subscript"/>
              </w:rPr>
              <w:t>15</w:t>
            </w:r>
          </w:p>
        </w:tc>
        <w:tc>
          <w:tcPr>
            <w:tcW w:w="1559" w:type="dxa"/>
          </w:tcPr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  <w:p w:rsidR="00E43547" w:rsidRDefault="00E43547" w:rsidP="002B4A08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CASSIERE</w:t>
            </w:r>
          </w:p>
          <w:p w:rsidR="00E43547" w:rsidRPr="00844638" w:rsidRDefault="00E43547" w:rsidP="000E2555">
            <w:pPr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100</w:t>
            </w:r>
          </w:p>
        </w:tc>
        <w:tc>
          <w:tcPr>
            <w:tcW w:w="1701" w:type="dxa"/>
          </w:tcPr>
          <w:p w:rsidR="00E43547" w:rsidRPr="00844638" w:rsidRDefault="00E43547" w:rsidP="007B30D1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844638" w:rsidRDefault="00E43547" w:rsidP="00313C3C">
            <w:pPr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Default="00E43547" w:rsidP="00313C3C">
            <w:pPr>
              <w:cnfStyle w:val="000000000000"/>
            </w:pPr>
          </w:p>
        </w:tc>
      </w:tr>
      <w:tr w:rsidR="00E43547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E43547" w:rsidRPr="004E345F" w:rsidRDefault="00E43547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91389A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091726" w:rsidRDefault="00E43547" w:rsidP="005453E6">
            <w:pPr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</w:tc>
        <w:tc>
          <w:tcPr>
            <w:tcW w:w="1701" w:type="dxa"/>
          </w:tcPr>
          <w:p w:rsidR="00E43547" w:rsidRPr="00313C3C" w:rsidRDefault="00E43547" w:rsidP="005453E6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559" w:type="dxa"/>
          </w:tcPr>
          <w:p w:rsidR="00E43547" w:rsidRPr="00313C3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1276" w:type="dxa"/>
          </w:tcPr>
          <w:p w:rsidR="00E43547" w:rsidRPr="00004D0C" w:rsidRDefault="00E43547" w:rsidP="00D22F48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Modifica linea ordinazione</w:t>
      </w:r>
    </w:p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783AF0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783AF0" w:rsidRPr="00F2242F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D30141" w:rsidRPr="003013BD" w:rsidRDefault="00D30141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D30141" w:rsidRPr="00313C3C" w:rsidRDefault="00D30141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D30141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D30141">
        <w:trPr>
          <w:cnfStyle w:val="000000100000"/>
        </w:trPr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D30141" w:rsidRPr="003013BD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D30141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313C3C" w:rsidRDefault="00D30141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B30D8B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313C3C" w:rsidRDefault="00D30141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D30141">
        <w:tc>
          <w:tcPr>
            <w:cnfStyle w:val="001000000000"/>
            <w:tcW w:w="1963" w:type="dxa"/>
          </w:tcPr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D30141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D30141" w:rsidRPr="00B30D8B" w:rsidRDefault="00D30141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D30141" w:rsidRPr="00FE7A2F" w:rsidRDefault="00D30141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D30141" w:rsidRPr="00FE7A2F" w:rsidRDefault="00D30141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D30141" w:rsidRPr="00FE7A2F" w:rsidRDefault="00D30141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783AF0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783AF0">
        <w:tc>
          <w:tcPr>
            <w:cnfStyle w:val="001000000000"/>
            <w:tcW w:w="1963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Linea</w:t>
            </w:r>
            <w:r w:rsidRPr="00C10FE4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8" w:type="dxa"/>
          </w:tcPr>
          <w:p w:rsidR="00783AF0" w:rsidRPr="00783AF0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783AF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</w:tcPr>
          <w:p w:rsidR="00783AF0" w:rsidRPr="00C10FE4" w:rsidRDefault="00783AF0" w:rsidP="00D53C0F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0" w:type="dxa"/>
          </w:tcPr>
          <w:p w:rsidR="00783AF0" w:rsidRPr="00C10FE4" w:rsidRDefault="00783AF0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10FE4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783AF0" w:rsidRPr="00783AF0" w:rsidRDefault="00783AF0" w:rsidP="00783AF0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783AF0" w:rsidRPr="00F56684" w:rsidRDefault="00783AF0" w:rsidP="00783AF0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783AF0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83AF0" w:rsidRPr="005D547C" w:rsidRDefault="00783AF0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5D547C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C4158A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5157B0" w:rsidRPr="005D547C" w:rsidRDefault="005157B0" w:rsidP="00D53C0F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5157B0" w:rsidRPr="00C4158A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5157B0" w:rsidRPr="005D547C" w:rsidRDefault="005157B0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5157B0" w:rsidRPr="00741A9B" w:rsidRDefault="005157B0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5157B0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5157B0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313C3C" w:rsidRPr="005D547C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BF2C79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5D547C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</w:tbl>
    <w:p w:rsidR="00F34F59" w:rsidRDefault="00F34F59" w:rsidP="00F34F59">
      <w:pPr>
        <w:jc w:val="both"/>
      </w:pPr>
    </w:p>
    <w:p w:rsidR="00783AF0" w:rsidRPr="00F34F59" w:rsidRDefault="00783AF0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linea ordinazione</w:t>
      </w:r>
    </w:p>
    <w:p w:rsidR="008D750B" w:rsidRPr="008D750B" w:rsidRDefault="008D750B" w:rsidP="008D750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8D750B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# </w:t>
            </w: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8D750B" w:rsidRPr="00F2242F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80206B" w:rsidRPr="003013BD" w:rsidRDefault="0080206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80206B" w:rsidRPr="00313C3C" w:rsidRDefault="0080206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80206B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80206B">
        <w:trPr>
          <w:cnfStyle w:val="000000100000"/>
        </w:trPr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80206B" w:rsidRPr="003013BD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80206B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313C3C" w:rsidRDefault="0080206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B30D8B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313C3C" w:rsidRDefault="0080206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80206B">
        <w:tc>
          <w:tcPr>
            <w:cnfStyle w:val="001000000000"/>
            <w:tcW w:w="1964" w:type="dxa"/>
          </w:tcPr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80206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80206B" w:rsidRPr="00B30D8B" w:rsidRDefault="0080206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80206B" w:rsidRPr="00FE7A2F" w:rsidRDefault="0080206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80206B" w:rsidRPr="00FE7A2F" w:rsidRDefault="0080206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80206B" w:rsidRPr="00FE7A2F" w:rsidRDefault="0080206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8D750B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ID </w:t>
            </w:r>
            <w:r w:rsidR="000A2C8F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Linea</w:t>
            </w: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8D750B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8D750B" w:rsidRPr="00704600" w:rsidRDefault="008D750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</w:t>
            </w:r>
            <w:r w:rsidRPr="007C467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ull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8D750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8D750B" w:rsidRPr="007C467B" w:rsidRDefault="008D750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8D750B" w:rsidRPr="008D750B" w:rsidRDefault="008D750B" w:rsidP="008D750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8D750B" w:rsidRPr="00F56684" w:rsidRDefault="008D750B" w:rsidP="008D750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8D750B" w:rsidRPr="001F72A1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D750B" w:rsidRPr="00662F67" w:rsidRDefault="008D750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A2C8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RPr="001F72A1">
        <w:trPr>
          <w:cnfStyle w:val="000000100000"/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</w:tbl>
    <w:p w:rsidR="008D750B" w:rsidRDefault="008D750B" w:rsidP="008D750B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F34F59" w:rsidRPr="00F5092D" w:rsidRDefault="005D44DF" w:rsidP="00F34F59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</w:t>
      </w:r>
    </w:p>
    <w:p w:rsidR="00F34F59" w:rsidRPr="00F34F59" w:rsidRDefault="00F34F59" w:rsidP="00F34F59">
      <w:pPr>
        <w:ind w:left="360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F34F59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45555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749FD" w:rsidRPr="003013BD" w:rsidRDefault="00F749F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F749FD" w:rsidRPr="00313C3C" w:rsidRDefault="00F749F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749FD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749FD">
        <w:trPr>
          <w:cnfStyle w:val="000000100000"/>
        </w:trPr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749FD" w:rsidRPr="003013B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</w:tcPr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749FD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313C3C" w:rsidRDefault="00F749F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</w:tcPr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B30D8B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313C3C" w:rsidRDefault="00F749F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749FD">
        <w:tc>
          <w:tcPr>
            <w:cnfStyle w:val="001000000000"/>
            <w:tcW w:w="1964" w:type="dxa"/>
          </w:tcPr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749FD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749FD" w:rsidRPr="00B30D8B" w:rsidRDefault="00F749F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F749FD" w:rsidRPr="00FE7A2F" w:rsidRDefault="00F749F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749FD" w:rsidRPr="00FE7A2F" w:rsidRDefault="00F749F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749FD" w:rsidRPr="00FE7A2F" w:rsidRDefault="00F749F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ED3256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ED3256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ED3256" w:rsidRPr="0041015B" w:rsidRDefault="00ED3256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ione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TC2</w:t>
            </w: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058E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0A2C8F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0A2C8F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  <w:tr w:rsidR="00DE5F5A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Pr="00662F67" w:rsidRDefault="00DE5F5A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DE5F5A" w:rsidRDefault="00DE5F5A" w:rsidP="00313C3C">
            <w:pPr>
              <w:jc w:val="center"/>
              <w:cnfStyle w:val="000000100000"/>
            </w:pPr>
          </w:p>
        </w:tc>
      </w:tr>
      <w:tr w:rsidR="00DE5F5A">
        <w:trPr>
          <w:trHeight w:val="284"/>
        </w:trPr>
        <w:tc>
          <w:tcPr>
            <w:cnfStyle w:val="001000000000"/>
            <w:tcW w:w="992" w:type="dxa"/>
          </w:tcPr>
          <w:p w:rsidR="00DE5F5A" w:rsidRPr="00662F67" w:rsidRDefault="00DE5F5A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E5F5A" w:rsidRPr="00662F67" w:rsidRDefault="00DE5F5A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DE5F5A" w:rsidRDefault="00DE5F5A" w:rsidP="00313C3C">
            <w:pPr>
              <w:jc w:val="center"/>
              <w:cnfStyle w:val="000000000000"/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F5092D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F5092D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F5092D">
        <w:rPr>
          <w:rFonts w:ascii="Times New Roman" w:hAnsi="Times New Roman" w:cs="Times New Roman"/>
          <w:b/>
          <w:i/>
          <w:color w:val="FF0000"/>
          <w:sz w:val="24"/>
        </w:rPr>
        <w:t>elezione linee ordinazione per ordinazione e tipo pietanza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F5092D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1015B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41015B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606ED" w:rsidRPr="003013BD" w:rsidRDefault="000606E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606ED" w:rsidRPr="00313C3C" w:rsidRDefault="000606E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606ED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606ED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606ED" w:rsidRPr="003013B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606ED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313C3C" w:rsidRDefault="000606E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B30D8B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313C3C" w:rsidRDefault="000606E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606ED">
        <w:tc>
          <w:tcPr>
            <w:cnfStyle w:val="001000000000"/>
            <w:tcW w:w="1955" w:type="dxa"/>
          </w:tcPr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606ED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606ED" w:rsidRPr="00B30D8B" w:rsidRDefault="000606E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606ED" w:rsidRPr="00FE7A2F" w:rsidRDefault="000606E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606ED" w:rsidRPr="00FE7A2F" w:rsidRDefault="000606E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606ED" w:rsidRPr="00FE7A2F" w:rsidRDefault="000606E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1015B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41015B">
        <w:tc>
          <w:tcPr>
            <w:cnfStyle w:val="001000000000"/>
            <w:tcW w:w="1955" w:type="dxa"/>
          </w:tcPr>
          <w:p w:rsidR="0041015B" w:rsidRPr="0041015B" w:rsidRDefault="0041015B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80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TipoPietanza</w:t>
            </w:r>
          </w:p>
        </w:tc>
        <w:tc>
          <w:tcPr>
            <w:tcW w:w="879" w:type="dxa"/>
          </w:tcPr>
          <w:p w:rsidR="0041015B" w:rsidRPr="0041015B" w:rsidRDefault="0041015B" w:rsidP="0041015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41015B" w:rsidRPr="0041015B" w:rsidRDefault="0041015B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F34F59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c>
          <w:tcPr>
            <w:cnfStyle w:val="001000000000"/>
            <w:tcW w:w="1955" w:type="dxa"/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F34F59" w:rsidTr="00F5092D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Default="00F34F59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B32547" w:rsidRPr="0041015B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&lt;LineaOrdinazione&gt;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41015B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41015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41015B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41015B" w:rsidRDefault="00313C3C" w:rsidP="0041015B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41015B" w:rsidRDefault="00313C3C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13911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0A2C8F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0A2C8F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>
        <w:trPr>
          <w:trHeight w:val="284"/>
        </w:trPr>
        <w:tc>
          <w:tcPr>
            <w:cnfStyle w:val="001000000000"/>
            <w:tcW w:w="992" w:type="dxa"/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662F67" w:rsidRDefault="00CF6194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Default="00CF6194" w:rsidP="00313C3C">
            <w:pPr>
              <w:jc w:val="center"/>
              <w:cnfStyle w:val="000000000000"/>
            </w:pPr>
          </w:p>
        </w:tc>
      </w:tr>
      <w:tr w:rsidR="00CF6194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Pr="00662F67" w:rsidRDefault="00CF6194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CF6194" w:rsidRDefault="00CF6194" w:rsidP="00313C3C">
            <w:pPr>
              <w:jc w:val="center"/>
              <w:cnfStyle w:val="000000100000"/>
            </w:pPr>
          </w:p>
        </w:tc>
      </w:tr>
      <w:tr w:rsidR="00CF6194" w:rsidRPr="001F72A1">
        <w:trPr>
          <w:trHeight w:val="284"/>
        </w:trPr>
        <w:tc>
          <w:tcPr>
            <w:cnfStyle w:val="001000000000"/>
            <w:tcW w:w="992" w:type="dxa"/>
          </w:tcPr>
          <w:p w:rsidR="00CF6194" w:rsidRPr="0041015B" w:rsidRDefault="00CF6194" w:rsidP="00B32547">
            <w:pPr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41015B">
            <w:pPr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CF6194" w:rsidRPr="0041015B" w:rsidRDefault="00CF6194" w:rsidP="00B32547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CF6194" w:rsidRPr="00013911" w:rsidRDefault="00CF6194" w:rsidP="00313C3C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linea ordinazione</w:t>
      </w:r>
    </w:p>
    <w:p w:rsidR="0058455E" w:rsidRPr="0058455E" w:rsidRDefault="0058455E" w:rsidP="0058455E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4"/>
        <w:gridCol w:w="879"/>
        <w:gridCol w:w="2406"/>
        <w:gridCol w:w="878"/>
        <w:gridCol w:w="2661"/>
      </w:tblGrid>
      <w:tr w:rsidR="0058455E">
        <w:trPr>
          <w:cnfStyle w:val="100000000000"/>
        </w:trPr>
        <w:tc>
          <w:tcPr>
            <w:cnfStyle w:val="001000000000"/>
            <w:tcW w:w="1964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4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58455E" w:rsidTr="00F5092D">
        <w:trPr>
          <w:cnfStyle w:val="000000100000"/>
        </w:trPr>
        <w:tc>
          <w:tcPr>
            <w:cnfStyle w:val="001000000000"/>
            <w:tcW w:w="1964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E7D3A" w:rsidRPr="003013BD" w:rsidRDefault="006E7D3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6" w:type="dxa"/>
          </w:tcPr>
          <w:p w:rsidR="006E7D3A" w:rsidRPr="00313C3C" w:rsidRDefault="006E7D3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E7D3A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1" w:type="dxa"/>
          </w:tcPr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E7D3A" w:rsidTr="00F5092D">
        <w:trPr>
          <w:cnfStyle w:val="000000100000"/>
        </w:trPr>
        <w:tc>
          <w:tcPr>
            <w:cnfStyle w:val="001000000000"/>
            <w:tcW w:w="1964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E7D3A" w:rsidRPr="003013BD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6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E7D3A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313C3C" w:rsidRDefault="006E7D3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B30D8B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313C3C" w:rsidRDefault="006E7D3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E7D3A">
        <w:tc>
          <w:tcPr>
            <w:cnfStyle w:val="001000000000"/>
            <w:tcW w:w="1964" w:type="dxa"/>
          </w:tcPr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E7D3A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E7D3A" w:rsidRPr="00B30D8B" w:rsidRDefault="006E7D3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6E7D3A" w:rsidRPr="00FE7A2F" w:rsidRDefault="006E7D3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6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E7D3A" w:rsidRPr="00FE7A2F" w:rsidRDefault="006E7D3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1" w:type="dxa"/>
          </w:tcPr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E7D3A" w:rsidRPr="00FE7A2F" w:rsidRDefault="006E7D3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58455E">
        <w:trPr>
          <w:cnfStyle w:val="000000100000"/>
        </w:trPr>
        <w:tc>
          <w:tcPr>
            <w:cnfStyle w:val="001000000000"/>
            <w:tcW w:w="1964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ID 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6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1" w:type="dxa"/>
            <w:tcBorders>
              <w:left w:val="none" w:sz="0" w:space="0" w:color="auto"/>
              <w:right w:val="none" w:sz="0" w:space="0" w:color="auto"/>
            </w:tcBorders>
          </w:tcPr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58455E" w:rsidRPr="00FB7F0A" w:rsidRDefault="0058455E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FB7F0A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58455E" w:rsidRPr="0058455E" w:rsidRDefault="0058455E" w:rsidP="0058455E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8455E" w:rsidRPr="00F56684" w:rsidRDefault="0058455E" w:rsidP="0058455E">
      <w:pPr>
        <w:pStyle w:val="Paragrafoelenco"/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58455E" w:rsidRPr="001F72A1" w:rsidTr="00F5092D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58455E" w:rsidRPr="00662F67" w:rsidRDefault="0058455E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F5092D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58455E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C33CD5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58455E" w:rsidRDefault="0058455E" w:rsidP="0058455E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Inserimento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615EB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</w:tcPr>
          <w:p w:rsidR="00F34F59" w:rsidRPr="006D16B1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0D1CB7" w:rsidRPr="003013BD" w:rsidRDefault="000D1C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0D1CB7" w:rsidRPr="00313C3C" w:rsidRDefault="000D1C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0D1CB7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0D1CB7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0D1CB7" w:rsidRPr="003013BD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0D1CB7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313C3C" w:rsidRDefault="000D1C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B30D8B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313C3C" w:rsidRDefault="000D1C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0D1CB7">
        <w:tc>
          <w:tcPr>
            <w:cnfStyle w:val="001000000000"/>
            <w:tcW w:w="1955" w:type="dxa"/>
          </w:tcPr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0D1CB7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0D1CB7" w:rsidRPr="00B30D8B" w:rsidRDefault="000D1C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0D1CB7" w:rsidRPr="00FE7A2F" w:rsidRDefault="000D1C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0D1CB7" w:rsidRPr="00FE7A2F" w:rsidRDefault="000D1C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CAMERIERE</w:t>
            </w: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0D1CB7" w:rsidRPr="00FE7A2F" w:rsidRDefault="000D1C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43715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lastRenderedPageBreak/>
              <w:t>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437152" w:rsidRPr="0041015B" w:rsidRDefault="00437152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41015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32547" w:rsidRPr="00F56684" w:rsidRDefault="00B32547" w:rsidP="00B32547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32547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32547" w:rsidRPr="006D16B1" w:rsidRDefault="00B32547" w:rsidP="00B32547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D16B1" w:rsidRDefault="00313C3C" w:rsidP="00B32547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D16B1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0C1377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32547" w:rsidRDefault="00B32547" w:rsidP="00B32547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637EAD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637EAD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C15CE2" w:rsidRPr="003013BD" w:rsidRDefault="00C15CE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C15CE2" w:rsidRPr="00313C3C" w:rsidRDefault="00C15CE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C15CE2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C15CE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C15CE2" w:rsidRPr="003013BD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C15CE2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313C3C" w:rsidRDefault="00C15CE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B30D8B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313C3C" w:rsidRDefault="00C15CE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C15CE2">
        <w:tc>
          <w:tcPr>
            <w:cnfStyle w:val="001000000000"/>
            <w:tcW w:w="1955" w:type="dxa"/>
          </w:tcPr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C15CE2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C15CE2" w:rsidRPr="00B30D8B" w:rsidRDefault="00C15CE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C15CE2" w:rsidRPr="00FE7A2F" w:rsidRDefault="00C15CE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C15CE2" w:rsidRPr="00FE7A2F" w:rsidRDefault="00C15CE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C15CE2" w:rsidRPr="00FE7A2F" w:rsidRDefault="00C15CE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637EAD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Nuova Variante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  <w:tr w:rsidR="00637EAD">
        <w:tc>
          <w:tcPr>
            <w:cnfStyle w:val="001000000000"/>
            <w:tcW w:w="195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Vecchia Variante</w:t>
            </w:r>
          </w:p>
        </w:tc>
        <w:tc>
          <w:tcPr>
            <w:tcW w:w="880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2409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Variante</w:t>
            </w:r>
          </w:p>
        </w:tc>
        <w:tc>
          <w:tcPr>
            <w:tcW w:w="879" w:type="dxa"/>
          </w:tcPr>
          <w:p w:rsidR="00637EAD" w:rsidRPr="00637EAD" w:rsidRDefault="00637EAD" w:rsidP="00637EAD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</w:tcPr>
          <w:p w:rsidR="00637EAD" w:rsidRPr="00637EAD" w:rsidRDefault="00637EAD" w:rsidP="00D53C0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37EAD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null 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–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-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637EAD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lastRenderedPageBreak/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TC4</w:t>
            </w:r>
          </w:p>
        </w:tc>
        <w:tc>
          <w:tcPr>
            <w:tcW w:w="1701" w:type="dxa"/>
          </w:tcPr>
          <w:p w:rsidR="00313C3C" w:rsidRPr="00004D0C" w:rsidRDefault="00313C3C" w:rsidP="00637EAD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–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637EAD">
              <w:rPr>
                <w:rFonts w:ascii="Times New Roman" w:hAnsi="Times New Roman" w:cs="Times New Roman"/>
                <w:sz w:val="24"/>
                <w:szCs w:val="20"/>
              </w:rPr>
              <w:t>null</w:t>
            </w: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E3A5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variante</w:t>
      </w:r>
    </w:p>
    <w:p w:rsidR="001E4DDB" w:rsidRPr="001E4DDB" w:rsidRDefault="001E4DDB" w:rsidP="001E4DD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1E4DDB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1E4DDB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 CE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F147F2">
        <w:tc>
          <w:tcPr>
            <w:cnfStyle w:val="001000000000"/>
            <w:tcW w:w="1955" w:type="dxa"/>
          </w:tcPr>
          <w:p w:rsidR="00F147F2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47F2" w:rsidRPr="003013BD" w:rsidRDefault="00F147F2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47F2" w:rsidRPr="00313C3C" w:rsidRDefault="00F147F2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47F2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47F2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47F2" w:rsidRPr="003013BD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47F2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313C3C" w:rsidRDefault="00F147F2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B30D8B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313C3C" w:rsidRDefault="00F147F2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47F2" w:rsidTr="00BE361E">
        <w:tc>
          <w:tcPr>
            <w:cnfStyle w:val="001000000000"/>
            <w:tcW w:w="1955" w:type="dxa"/>
            <w:tcBorders>
              <w:bottom w:val="single" w:sz="8" w:space="0" w:color="4F81BD" w:themeColor="accent1"/>
            </w:tcBorders>
          </w:tcPr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47F2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47F2" w:rsidRPr="00B30D8B" w:rsidRDefault="00F147F2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47F2" w:rsidRPr="00FE7A2F" w:rsidRDefault="00F147F2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  <w:tcBorders>
              <w:bottom w:val="single" w:sz="8" w:space="0" w:color="4F81BD" w:themeColor="accent1"/>
            </w:tcBorders>
          </w:tcPr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47F2" w:rsidRPr="00FE7A2F" w:rsidRDefault="00F147F2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E4DD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1E4DD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 w:rsidRPr="001E4DDB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>ID Variante</w:t>
            </w:r>
          </w:p>
        </w:tc>
        <w:tc>
          <w:tcPr>
            <w:tcW w:w="880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single" w:sz="8" w:space="0" w:color="4F81BD" w:themeColor="accent1"/>
              <w:right w:val="single" w:sz="8" w:space="0" w:color="4F81BD" w:themeColor="accent1"/>
            </w:tcBorders>
          </w:tcPr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1E4DDB" w:rsidRPr="001E4DDB" w:rsidRDefault="001E4DDB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1E4DDB" w:rsidRPr="001E4DDB" w:rsidRDefault="001E4DDB" w:rsidP="001E4DDB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1E4DDB" w:rsidRPr="00F56684" w:rsidRDefault="001E4DDB" w:rsidP="001E4DDB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1E4DDB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E4DDB" w:rsidRPr="00662F67" w:rsidRDefault="001E4DDB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42B4F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1E4DDB" w:rsidRDefault="001E4DDB" w:rsidP="001E4DDB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 ingrediente</w:t>
      </w:r>
      <w:r w:rsidR="001D45FD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per variante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F34F59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A90E20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A90E20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6C1C8F" w:rsidRPr="003013BD" w:rsidRDefault="006C1C8F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6C1C8F" w:rsidRPr="00313C3C" w:rsidRDefault="006C1C8F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6C1C8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6C1C8F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6C1C8F" w:rsidRPr="003013BD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6C1C8F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313C3C" w:rsidRDefault="006C1C8F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B30D8B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313C3C" w:rsidRDefault="006C1C8F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6C1C8F">
        <w:tc>
          <w:tcPr>
            <w:cnfStyle w:val="001000000000"/>
            <w:tcW w:w="1955" w:type="dxa"/>
          </w:tcPr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6C1C8F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6C1C8F" w:rsidRPr="00B30D8B" w:rsidRDefault="006C1C8F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6C1C8F" w:rsidRPr="00FE7A2F" w:rsidRDefault="006C1C8F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6C1C8F" w:rsidRPr="00FE7A2F" w:rsidRDefault="006C1C8F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6C1C8F" w:rsidRPr="00FE7A2F" w:rsidRDefault="006C1C8F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E0587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7D37C3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&lt;Ingrediente&gt;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0587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0587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E05870" w:rsidRDefault="00313C3C" w:rsidP="007D37C3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E0587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E05870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E0587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2C2732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BE361E" w:rsidRDefault="00F34F59" w:rsidP="00F34F59">
      <w:pPr>
        <w:jc w:val="both"/>
        <w:rPr>
          <w:rFonts w:ascii="Times New Roman" w:hAnsi="Times New Roman" w:cs="Times New Roman"/>
          <w:b/>
          <w:i/>
          <w:color w:val="FF0000"/>
          <w:sz w:val="24"/>
        </w:rPr>
      </w:pPr>
    </w:p>
    <w:p w:rsidR="0035553B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Selezione varianti per linea ordinazione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104C3F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F34F59"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104C3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E6C2D" w:rsidTr="00BE361E">
        <w:tc>
          <w:tcPr>
            <w:cnfStyle w:val="001000000000"/>
            <w:tcW w:w="1963" w:type="dxa"/>
          </w:tcPr>
          <w:p w:rsidR="005E6C2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E6C2D" w:rsidRPr="003013BD" w:rsidRDefault="005E6C2D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5E6C2D" w:rsidRPr="00313C3C" w:rsidRDefault="005E6C2D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E6C2D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E6C2D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E6C2D" w:rsidRPr="003013B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E6C2D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313C3C" w:rsidRDefault="005E6C2D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B30D8B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313C3C" w:rsidRDefault="005E6C2D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E6C2D">
        <w:tc>
          <w:tcPr>
            <w:cnfStyle w:val="001000000000"/>
            <w:tcW w:w="1963" w:type="dxa"/>
          </w:tcPr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E6C2D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E6C2D" w:rsidRPr="00B30D8B" w:rsidRDefault="005E6C2D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5E6C2D" w:rsidRPr="00FE7A2F" w:rsidRDefault="005E6C2D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E6C2D" w:rsidRPr="00FE7A2F" w:rsidRDefault="005E6C2D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E6C2D" w:rsidRPr="00FE7A2F" w:rsidRDefault="005E6C2D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104C3F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104C3F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104C3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LineaOrdinazione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104C3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104C3F" w:rsidRPr="00A90E20" w:rsidRDefault="00104C3F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1E4DDB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ArrayList &lt;</w:t>
            </w:r>
            <w:r w:rsidRPr="001E4DDB">
              <w:rPr>
                <w:rFonts w:ascii="Times New Roman" w:hAnsi="Times New Roman" w:cs="Times New Roman"/>
                <w:color w:val="4F81BD" w:themeColor="accent1"/>
                <w:sz w:val="24"/>
              </w:rPr>
              <w:t>Variante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</w:rPr>
              <w:t>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24D5E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elezione 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>varianti pe</w:t>
      </w:r>
      <w:r w:rsidR="0035553B" w:rsidRPr="00BE361E">
        <w:rPr>
          <w:rFonts w:ascii="Times New Roman" w:hAnsi="Times New Roman" w:cs="Times New Roman"/>
          <w:b/>
          <w:i/>
          <w:color w:val="FF0000"/>
          <w:sz w:val="24"/>
        </w:rPr>
        <w:t>r</w:t>
      </w:r>
      <w:r w:rsidR="00CB0020" w:rsidRPr="00BE361E">
        <w:rPr>
          <w:rFonts w:ascii="Times New Roman" w:hAnsi="Times New Roman" w:cs="Times New Roman"/>
          <w:b/>
          <w:i/>
          <w:color w:val="FF0000"/>
          <w:sz w:val="24"/>
        </w:rPr>
        <w:t xml:space="preserve"> ingrediente</w:t>
      </w:r>
    </w:p>
    <w:p w:rsidR="00F34F59" w:rsidRP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63"/>
        <w:gridCol w:w="879"/>
        <w:gridCol w:w="2408"/>
        <w:gridCol w:w="878"/>
        <w:gridCol w:w="2660"/>
      </w:tblGrid>
      <w:tr w:rsidR="00F34F59" w:rsidTr="00BE361E">
        <w:trPr>
          <w:cnfStyle w:val="100000000000"/>
        </w:trPr>
        <w:tc>
          <w:tcPr>
            <w:cnfStyle w:val="001000000000"/>
            <w:tcW w:w="1963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25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F34F59" w:rsidTr="00BE361E">
        <w:trPr>
          <w:cnfStyle w:val="000000100000"/>
        </w:trPr>
        <w:tc>
          <w:tcPr>
            <w:cnfStyle w:val="001000000000"/>
            <w:tcW w:w="1963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CB002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F34F59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F34F59" w:rsidRPr="00F2242F" w:rsidRDefault="00F34F59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326AE6" w:rsidRPr="003013BD" w:rsidRDefault="00326AE6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</w:tcPr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8" w:type="dxa"/>
          </w:tcPr>
          <w:p w:rsidR="00326AE6" w:rsidRPr="00313C3C" w:rsidRDefault="00326AE6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8" w:type="dxa"/>
          </w:tcPr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326AE6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0" w:type="dxa"/>
          </w:tcPr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326AE6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326AE6" w:rsidRPr="003013BD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326AE6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313C3C" w:rsidRDefault="00326AE6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B30D8B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313C3C" w:rsidRDefault="00326AE6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326AE6">
        <w:tc>
          <w:tcPr>
            <w:cnfStyle w:val="001000000000"/>
            <w:tcW w:w="1963" w:type="dxa"/>
          </w:tcPr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326AE6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326AE6" w:rsidRPr="00B30D8B" w:rsidRDefault="00326AE6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79" w:type="dxa"/>
          </w:tcPr>
          <w:p w:rsidR="00326AE6" w:rsidRPr="00FE7A2F" w:rsidRDefault="00326AE6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8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8" w:type="dxa"/>
          </w:tcPr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326AE6" w:rsidRPr="00FE7A2F" w:rsidRDefault="00326AE6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0" w:type="dxa"/>
          </w:tcPr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326AE6" w:rsidRPr="00FE7A2F" w:rsidRDefault="00326AE6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CB0020" w:rsidTr="00BE361E">
        <w:trPr>
          <w:cnfStyle w:val="000000100000"/>
        </w:trPr>
        <w:tc>
          <w:tcPr>
            <w:cnfStyle w:val="001000000000"/>
            <w:tcW w:w="1963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CB00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CB00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Ingrediente</w:t>
            </w:r>
          </w:p>
        </w:tc>
        <w:tc>
          <w:tcPr>
            <w:tcW w:w="878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CB0020" w:rsidRPr="00A90E20" w:rsidRDefault="00CB0020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0E2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</w:tc>
      </w:tr>
    </w:tbl>
    <w:p w:rsidR="00F34F59" w:rsidRPr="00F34F59" w:rsidRDefault="00F34F59" w:rsidP="00F34F59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73603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ArrayList &lt;Variante&gt;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</w:tcPr>
          <w:p w:rsidR="00313C3C" w:rsidRPr="00B73603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73603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E326D9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F34F59" w:rsidRDefault="00F34F59" w:rsidP="00F34F59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35553B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Rimozione variante</w:t>
      </w:r>
    </w:p>
    <w:p w:rsidR="00B73603" w:rsidRPr="00B73603" w:rsidRDefault="00B73603" w:rsidP="00B7360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B7360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lastRenderedPageBreak/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 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BB700B" w:rsidRPr="003013BD" w:rsidRDefault="00BB700B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BB700B" w:rsidRPr="00313C3C" w:rsidRDefault="00BB700B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BB700B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BB700B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BB700B" w:rsidRPr="003013BD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BB700B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313C3C" w:rsidRDefault="00BB700B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B30D8B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313C3C" w:rsidRDefault="00BB700B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BB700B">
        <w:tc>
          <w:tcPr>
            <w:cnfStyle w:val="001000000000"/>
            <w:tcW w:w="1955" w:type="dxa"/>
          </w:tcPr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BB700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BB700B" w:rsidRPr="00B30D8B" w:rsidRDefault="00BB700B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BB700B" w:rsidRPr="00FE7A2F" w:rsidRDefault="00BB700B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BB700B" w:rsidRPr="00FE7A2F" w:rsidRDefault="00BB700B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BB700B" w:rsidRPr="00FE7A2F" w:rsidRDefault="00BB700B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B7360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B73603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  <w:szCs w:val="24"/>
              </w:rPr>
              <w:t xml:space="preserve">ID Variante 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numerico di tipo long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null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Valore non numerico</w:t>
            </w: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  <w:p w:rsidR="00B73603" w:rsidRPr="00B73603" w:rsidRDefault="00B73603" w:rsidP="00D53C0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B73603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 xml:space="preserve">Valore numerico di tipo non long </w:t>
            </w:r>
          </w:p>
        </w:tc>
      </w:tr>
    </w:tbl>
    <w:p w:rsidR="00B73603" w:rsidRPr="00B73603" w:rsidRDefault="00B73603" w:rsidP="00B73603">
      <w:pPr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73603" w:rsidRPr="00F56684" w:rsidRDefault="00B73603" w:rsidP="00B73603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73603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73603" w:rsidRPr="00662F67" w:rsidRDefault="00B73603" w:rsidP="00D53C0F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TC4</w:t>
            </w: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662F67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60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  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662F67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662F67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3D7F2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73603" w:rsidRDefault="00B73603" w:rsidP="00B73603">
      <w:pPr>
        <w:jc w:val="both"/>
      </w:pPr>
    </w:p>
    <w:p w:rsidR="00F34F59" w:rsidRPr="0035553B" w:rsidRDefault="00F34F59" w:rsidP="0035553B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Inserimento utente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="004A215E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A215E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8F3914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#</w:t>
            </w: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5B0EB7" w:rsidRPr="003013BD" w:rsidRDefault="005B0EB7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5B0EB7" w:rsidRPr="00313C3C" w:rsidRDefault="005B0EB7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5B0EB7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5B0EB7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5B0EB7" w:rsidRPr="003013BD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5B0EB7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313C3C" w:rsidRDefault="005B0EB7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B30D8B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313C3C" w:rsidRDefault="005B0EB7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5B0EB7" w:rsidRPr="00952B50">
        <w:tc>
          <w:tcPr>
            <w:cnfStyle w:val="001000000000"/>
            <w:tcW w:w="1955" w:type="dxa"/>
          </w:tcPr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5B0EB7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5B0EB7" w:rsidRPr="00B30D8B" w:rsidRDefault="005B0EB7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Amministratore</w:t>
            </w:r>
          </w:p>
        </w:tc>
        <w:tc>
          <w:tcPr>
            <w:tcW w:w="880" w:type="dxa"/>
          </w:tcPr>
          <w:p w:rsidR="005B0EB7" w:rsidRPr="00FE7A2F" w:rsidRDefault="005B0EB7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5B0EB7" w:rsidRPr="00FE7A2F" w:rsidRDefault="005B0EB7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lastRenderedPageBreak/>
              <w:t>CUOCO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5B0EB7" w:rsidRPr="00FE7A2F" w:rsidRDefault="005B0EB7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lastRenderedPageBreak/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9749C" w:rsidRPr="003013BD" w:rsidRDefault="00F9749C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313C3C" w:rsidRDefault="00F9749C" w:rsidP="00995E05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13</w:t>
            </w:r>
          </w:p>
          <w:p w:rsidR="00F9749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FA2F19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14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9749C" w:rsidRPr="00952B50">
        <w:tc>
          <w:tcPr>
            <w:cnfStyle w:val="001000000000"/>
            <w:tcW w:w="1955" w:type="dxa"/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9749C" w:rsidRPr="003013BD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15</w:t>
            </w:r>
          </w:p>
        </w:tc>
        <w:tc>
          <w:tcPr>
            <w:tcW w:w="2409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</w:tcPr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16</w:t>
            </w:r>
          </w:p>
          <w:p w:rsidR="00F9749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313C3C" w:rsidRDefault="00F9749C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DF1AF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17</w:t>
            </w:r>
          </w:p>
        </w:tc>
        <w:tc>
          <w:tcPr>
            <w:tcW w:w="2665" w:type="dxa"/>
          </w:tcPr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B30D8B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313C3C" w:rsidRDefault="00F9749C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9749C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9749C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9749C" w:rsidRPr="00B30D8B" w:rsidRDefault="00F9749C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18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19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20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21</w:t>
            </w: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9749C" w:rsidRPr="00FE7A2F" w:rsidRDefault="00F9749C" w:rsidP="00FF32F1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="007F5908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22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9749C" w:rsidRPr="00FE7A2F" w:rsidRDefault="00F9749C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952B50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952B50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 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- CE</w:t>
            </w: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952B50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952B50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BE361E">
        <w:rPr>
          <w:rFonts w:ascii="Times New Roman" w:hAnsi="Times New Roman" w:cs="Times New Roman"/>
          <w:b/>
          <w:color w:val="FF0000"/>
          <w:sz w:val="24"/>
        </w:rPr>
        <w:t>Selezione username</w:t>
      </w: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RPr="00952B50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color w:val="4F81BD" w:themeColor="accent1"/>
                <w:sz w:val="24"/>
              </w:rPr>
              <w:t>Classi di equivalenza</w:t>
            </w:r>
          </w:p>
        </w:tc>
      </w:tr>
      <w:tr w:rsidR="004909A3" w:rsidRPr="00952B50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#</w:t>
            </w:r>
            <w:r w:rsidR="00952B50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 xml:space="preserve"> </w:t>
            </w:r>
            <w:r w:rsidR="004909A3"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952B5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</w:pPr>
            <w:r w:rsidRPr="00952B50">
              <w:rPr>
                <w:rFonts w:ascii="Times New Roman" w:hAnsi="Times New Roman" w:cs="Times New Roman"/>
                <w:b/>
                <w:color w:val="4F81BD" w:themeColor="accent1"/>
                <w:sz w:val="24"/>
              </w:rPr>
              <w:t>Non valide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F1122A" w:rsidRPr="003013BD" w:rsidRDefault="00F1122A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F1122A" w:rsidRPr="00313C3C" w:rsidRDefault="00F1122A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F1122A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F1122A" w:rsidRPr="00952B5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F1122A" w:rsidRPr="003013BD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F1122A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313C3C" w:rsidRDefault="00F1122A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B30D8B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313C3C" w:rsidRDefault="00F1122A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F1122A" w:rsidRPr="00952B50">
        <w:tc>
          <w:tcPr>
            <w:cnfStyle w:val="001000000000"/>
            <w:tcW w:w="1955" w:type="dxa"/>
          </w:tcPr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F1122A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F1122A" w:rsidRPr="00B30D8B" w:rsidRDefault="00F1122A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F1122A" w:rsidRPr="00FE7A2F" w:rsidRDefault="00F1122A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F1122A" w:rsidRPr="00FE7A2F" w:rsidRDefault="00F1122A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F1122A" w:rsidRPr="00FE7A2F" w:rsidRDefault="00F1122A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B4680C" w:rsidRPr="00952B50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952B50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Output</w:t>
            </w:r>
          </w:p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A95A2F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Esito</w:t>
            </w:r>
          </w:p>
        </w:tc>
      </w:tr>
      <w:tr w:rsidR="00313C3C" w:rsidRPr="00952B50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952B50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Pr="00952B50" w:rsidRDefault="00B4680C" w:rsidP="00B4680C">
      <w:pPr>
        <w:jc w:val="both"/>
      </w:pPr>
    </w:p>
    <w:p w:rsidR="004909A3" w:rsidRPr="00952B50" w:rsidRDefault="004909A3" w:rsidP="004909A3">
      <w:pPr>
        <w:jc w:val="both"/>
        <w:rPr>
          <w:rFonts w:ascii="Times New Roman" w:hAnsi="Times New Roman" w:cs="Times New Roman"/>
          <w:b/>
          <w:color w:val="4F81BD" w:themeColor="accent1"/>
          <w:sz w:val="24"/>
        </w:rPr>
      </w:pPr>
    </w:p>
    <w:p w:rsidR="005D44DF" w:rsidRPr="00BE361E" w:rsidRDefault="005D44DF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</w:t>
      </w:r>
      <w:r w:rsidR="004909A3" w:rsidRPr="00BE361E">
        <w:rPr>
          <w:rFonts w:ascii="Times New Roman" w:hAnsi="Times New Roman" w:cs="Times New Roman"/>
          <w:b/>
          <w:i/>
          <w:color w:val="FF0000"/>
          <w:sz w:val="24"/>
        </w:rPr>
        <w:t>elezione password utente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  <w:szCs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#</w:t>
            </w:r>
            <w:r w:rsidR="00461ED0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 xml:space="preserve"> </w:t>
            </w:r>
            <w:r w:rsidR="004909A3"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461ED0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</w:pPr>
            <w:r w:rsidRPr="00461ED0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  <w:szCs w:val="24"/>
              </w:rPr>
              <w:t>Non valide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username</w:t>
            </w:r>
          </w:p>
          <w:p w:rsidR="007A0AC0" w:rsidRPr="003013BD" w:rsidRDefault="007A0AC0" w:rsidP="002D57DF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</w:tcPr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7A0AC0" w:rsidRPr="00313C3C" w:rsidRDefault="007A0AC0" w:rsidP="00995E05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“amministratore”</w:t>
            </w:r>
          </w:p>
        </w:tc>
        <w:tc>
          <w:tcPr>
            <w:tcW w:w="879" w:type="dxa"/>
          </w:tcPr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313C3C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2</w:t>
            </w:r>
          </w:p>
          <w:p w:rsidR="007A0AC0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“ ”</w:t>
            </w:r>
          </w:p>
        </w:tc>
      </w:tr>
      <w:tr w:rsidR="007A0AC0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password</w:t>
            </w:r>
          </w:p>
          <w:p w:rsidR="007A0AC0" w:rsidRPr="003013BD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Stringa alfanumerica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“1234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56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5</w:t>
            </w:r>
          </w:p>
          <w:p w:rsidR="007A0AC0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313C3C" w:rsidRDefault="007A0AC0" w:rsidP="00B30D8B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313C3C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B30D8B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313C3C" w:rsidRDefault="007A0AC0" w:rsidP="002D57DF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sz w:val="24"/>
              </w:rPr>
            </w:pP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“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 xml:space="preserve"> </w:t>
            </w:r>
            <w:r w:rsidRPr="00B30D8B">
              <w:rPr>
                <w:rFonts w:ascii="Times New Roman" w:hAnsi="Times New Roman" w:cs="Times New Roman"/>
                <w:color w:val="auto"/>
                <w:sz w:val="24"/>
              </w:rPr>
              <w:t>”</w:t>
            </w:r>
          </w:p>
        </w:tc>
      </w:tr>
      <w:tr w:rsidR="007A0AC0">
        <w:tc>
          <w:tcPr>
            <w:cnfStyle w:val="001000000000"/>
            <w:tcW w:w="1955" w:type="dxa"/>
          </w:tcPr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 w:rsidRPr="003013BD"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User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sym w:font="Wingdings 3" w:char="F022"/>
            </w: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 xml:space="preserve"> ruolo</w:t>
            </w:r>
          </w:p>
          <w:p w:rsidR="007A0AC0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Tipo di ruolo:</w:t>
            </w:r>
          </w:p>
          <w:p w:rsidR="007A0AC0" w:rsidRPr="00B30D8B" w:rsidRDefault="007A0AC0" w:rsidP="00B30D8B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color w:val="4F81BD" w:themeColor="accent1"/>
                <w:sz w:val="24"/>
              </w:rPr>
              <w:t>Amministratore</w:t>
            </w:r>
          </w:p>
        </w:tc>
        <w:tc>
          <w:tcPr>
            <w:tcW w:w="880" w:type="dxa"/>
          </w:tcPr>
          <w:p w:rsidR="007A0AC0" w:rsidRPr="00FE7A2F" w:rsidRDefault="007A0AC0" w:rsidP="00B30D8B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7</w:t>
            </w:r>
          </w:p>
        </w:tc>
        <w:tc>
          <w:tcPr>
            <w:tcW w:w="2409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AMMINISTRATORE</w:t>
            </w:r>
          </w:p>
        </w:tc>
        <w:tc>
          <w:tcPr>
            <w:tcW w:w="879" w:type="dxa"/>
          </w:tcPr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8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9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10</w:t>
            </w: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</w:pPr>
          </w:p>
          <w:p w:rsidR="007A0AC0" w:rsidRPr="00FE7A2F" w:rsidRDefault="007A0AC0" w:rsidP="00FF32F1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CE</w:t>
            </w:r>
            <w:r w:rsidRPr="00FE7A2F">
              <w:rPr>
                <w:rFonts w:ascii="Times New Roman" w:hAnsi="Times New Roman" w:cs="Times New Roman"/>
                <w:color w:val="auto"/>
                <w:sz w:val="24"/>
                <w:vertAlign w:val="subscript"/>
              </w:rPr>
              <w:t>11</w:t>
            </w:r>
          </w:p>
        </w:tc>
        <w:tc>
          <w:tcPr>
            <w:tcW w:w="2665" w:type="dxa"/>
          </w:tcPr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n</w:t>
            </w: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ull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CUOCO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</w:rPr>
              <w:t>CAMERIERE</w:t>
            </w: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</w:p>
          <w:p w:rsidR="007A0AC0" w:rsidRPr="00FE7A2F" w:rsidRDefault="007A0AC0" w:rsidP="002D57DF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auto"/>
                <w:sz w:val="24"/>
              </w:rPr>
            </w:pPr>
            <w:r w:rsidRPr="00FE7A2F">
              <w:rPr>
                <w:rFonts w:ascii="Times New Roman" w:hAnsi="Times New Roman" w:cs="Times New Roman"/>
                <w:color w:val="auto"/>
                <w:sz w:val="24"/>
              </w:rPr>
              <w:t>C</w:t>
            </w:r>
            <w:r>
              <w:rPr>
                <w:rFonts w:ascii="Times New Roman" w:hAnsi="Times New Roman" w:cs="Times New Roman"/>
                <w:color w:val="auto"/>
                <w:sz w:val="24"/>
              </w:rPr>
              <w:t>ASSIERE</w:t>
            </w:r>
          </w:p>
        </w:tc>
      </w:tr>
    </w:tbl>
    <w:p w:rsid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1 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eastAsiaTheme="minorHAnsi" w:hAnsi="Times New Roman" w:cs="Times New Roman"/>
                <w:color w:val="4F81BD" w:themeColor="accent1"/>
                <w:sz w:val="24"/>
                <w:szCs w:val="24"/>
                <w:lang w:eastAsia="en-US"/>
              </w:rPr>
              <w:t>true</w:t>
            </w: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A95A2F" w:rsidRDefault="00313C3C" w:rsidP="00D53C0F">
            <w:pPr>
              <w:jc w:val="center"/>
              <w:cnfStyle w:val="0000001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A95A2F" w:rsidRDefault="00313C3C" w:rsidP="00D53C0F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TC2</w:t>
            </w: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 xml:space="preserve">2 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  <w:r w:rsidRPr="00A95A2F">
              <w:rPr>
                <w:rFonts w:ascii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1559" w:type="dxa"/>
          </w:tcPr>
          <w:p w:rsidR="00313C3C" w:rsidRPr="00A95A2F" w:rsidRDefault="00313C3C" w:rsidP="00D53C0F">
            <w:pPr>
              <w:jc w:val="center"/>
              <w:cnfStyle w:val="0000000000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Selezi</w:t>
      </w:r>
      <w:r w:rsidR="001E785E" w:rsidRPr="00BE361E">
        <w:rPr>
          <w:rFonts w:ascii="Times New Roman" w:hAnsi="Times New Roman" w:cs="Times New Roman"/>
          <w:b/>
          <w:i/>
          <w:color w:val="FF0000"/>
          <w:sz w:val="24"/>
        </w:rPr>
        <w:t>one utente per username e pass</w:t>
      </w:r>
      <w:r w:rsidRPr="00BE361E">
        <w:rPr>
          <w:rFonts w:ascii="Times New Roman" w:hAnsi="Times New Roman" w:cs="Times New Roman"/>
          <w:b/>
          <w:i/>
          <w:color w:val="FF0000"/>
          <w:sz w:val="24"/>
        </w:rPr>
        <w:t>word</w:t>
      </w:r>
    </w:p>
    <w:p w:rsid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4909A3" w:rsidRDefault="004909A3" w:rsidP="004909A3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1E785E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t xml:space="preserve">String </w:t>
            </w:r>
          </w:p>
        </w:tc>
        <w:tc>
          <w:tcPr>
            <w:tcW w:w="880" w:type="dxa"/>
          </w:tcPr>
          <w:p w:rsidR="004909A3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2409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2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Pr="001E785E" w:rsidRDefault="001E785E" w:rsidP="001E785E">
            <w:pPr>
              <w:pStyle w:val="Paragrafoelenco"/>
              <w:ind w:left="0"/>
              <w:jc w:val="center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2665" w:type="dxa"/>
          </w:tcPr>
          <w:p w:rsidR="004909A3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lastRenderedPageBreak/>
              <w:t>Null</w:t>
            </w: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1E785E" w:rsidRPr="001E785E" w:rsidRDefault="001E785E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  <w:lastRenderedPageBreak/>
              <w:t>String</w:t>
            </w: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4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alfanumerico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5</w:t>
            </w: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</w:pPr>
          </w:p>
          <w:p w:rsidR="001E785E" w:rsidRDefault="001E785E" w:rsidP="001E785E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A95A2F">
              <w:rPr>
                <w:rFonts w:ascii="Times New Roman" w:hAnsi="Times New Roman" w:cs="Times New Roman"/>
                <w:color w:val="4F81BD" w:themeColor="accent1"/>
                <w:sz w:val="24"/>
                <w:szCs w:val="24"/>
              </w:rPr>
              <w:t>CE</w:t>
            </w:r>
            <w:r>
              <w:rPr>
                <w:rFonts w:ascii="Times New Roman" w:hAnsi="Times New Roman" w:cs="Times New Roman"/>
                <w:color w:val="4F81BD" w:themeColor="accent1"/>
                <w:sz w:val="24"/>
                <w:szCs w:val="24"/>
                <w:vertAlign w:val="subscript"/>
              </w:rPr>
              <w:t>6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Null</w:t>
            </w:r>
          </w:p>
          <w:p w:rsidR="001E785E" w:rsidRPr="001E785E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color w:val="4F81BD" w:themeColor="accent1"/>
                <w:sz w:val="24"/>
              </w:rPr>
            </w:pPr>
          </w:p>
          <w:p w:rsidR="004909A3" w:rsidRDefault="001E785E" w:rsidP="001E785E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1E785E">
              <w:rPr>
                <w:rFonts w:ascii="Times New Roman" w:hAnsi="Times New Roman" w:cs="Times New Roman"/>
                <w:color w:val="4F81BD" w:themeColor="accent1"/>
                <w:sz w:val="24"/>
              </w:rPr>
              <w:t>Valore vuoto</w:t>
            </w: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Modifica ruolo</w:t>
      </w:r>
    </w:p>
    <w:p w:rsidR="004909A3" w:rsidRPr="00C0609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5D44DF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Login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4909A3" w:rsidRPr="004909A3" w:rsidRDefault="004909A3" w:rsidP="004909A3">
      <w:pPr>
        <w:tabs>
          <w:tab w:val="left" w:pos="2310"/>
        </w:tabs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p w:rsidR="004909A3" w:rsidRPr="00BE361E" w:rsidRDefault="004909A3" w:rsidP="00FE53AA">
      <w:pPr>
        <w:pStyle w:val="Paragrafoelenco"/>
        <w:numPr>
          <w:ilvl w:val="1"/>
          <w:numId w:val="1"/>
        </w:numPr>
        <w:ind w:left="993" w:hanging="633"/>
        <w:jc w:val="both"/>
        <w:rPr>
          <w:rFonts w:ascii="Times New Roman" w:hAnsi="Times New Roman" w:cs="Times New Roman"/>
          <w:b/>
          <w:i/>
          <w:color w:val="FF0000"/>
          <w:sz w:val="24"/>
        </w:rPr>
      </w:pPr>
      <w:r w:rsidRPr="00BE361E">
        <w:rPr>
          <w:rFonts w:ascii="Times New Roman" w:hAnsi="Times New Roman" w:cs="Times New Roman"/>
          <w:b/>
          <w:i/>
          <w:color w:val="FF0000"/>
          <w:sz w:val="24"/>
        </w:rPr>
        <w:t>Logout</w:t>
      </w:r>
    </w:p>
    <w:p w:rsidR="004909A3" w:rsidRPr="004909A3" w:rsidRDefault="004909A3" w:rsidP="004909A3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</w:rPr>
      </w:pPr>
    </w:p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ook w:val="04A0"/>
      </w:tblPr>
      <w:tblGrid>
        <w:gridCol w:w="1955"/>
        <w:gridCol w:w="880"/>
        <w:gridCol w:w="2409"/>
        <w:gridCol w:w="879"/>
        <w:gridCol w:w="2665"/>
      </w:tblGrid>
      <w:tr w:rsidR="004909A3" w:rsidTr="00BE361E">
        <w:trPr>
          <w:cnfStyle w:val="100000000000"/>
        </w:trPr>
        <w:tc>
          <w:tcPr>
            <w:cnfStyle w:val="001000000000"/>
            <w:tcW w:w="1955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</w:rPr>
              <w:t>Condizioni esterne</w:t>
            </w:r>
          </w:p>
        </w:tc>
        <w:tc>
          <w:tcPr>
            <w:tcW w:w="6833" w:type="dxa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100000000000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  <w:t>Classi di equivalenza</w:t>
            </w: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vMerge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rPr>
                <w:rFonts w:ascii="Times New Roman" w:hAnsi="Times New Roman" w:cs="Times New Roman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Valide</w:t>
            </w: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8F3914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#</w:t>
            </w:r>
            <w:r w:rsidR="008E47FC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 xml:space="preserve"> </w:t>
            </w:r>
            <w:r w:rsidR="004909A3"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CE</w:t>
            </w: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Pr="00F2242F" w:rsidRDefault="004909A3" w:rsidP="00B32547">
            <w:pPr>
              <w:pStyle w:val="Paragrafoelenco"/>
              <w:ind w:left="0"/>
              <w:jc w:val="center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  <w:r w:rsidRPr="00F2242F"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  <w:t>Non valide</w:t>
            </w: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c>
          <w:tcPr>
            <w:cnfStyle w:val="001000000000"/>
            <w:tcW w:w="1955" w:type="dxa"/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0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  <w:tr w:rsidR="004909A3" w:rsidTr="00BE361E">
        <w:trPr>
          <w:cnfStyle w:val="000000100000"/>
        </w:trPr>
        <w:tc>
          <w:tcPr>
            <w:cnfStyle w:val="001000000000"/>
            <w:tcW w:w="195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rPr>
                <w:rFonts w:ascii="Times New Roman" w:hAnsi="Times New Roman" w:cs="Times New Roman"/>
                <w:b w:val="0"/>
                <w:i/>
                <w:color w:val="4F81BD" w:themeColor="accent1"/>
                <w:sz w:val="24"/>
              </w:rPr>
            </w:pPr>
          </w:p>
        </w:tc>
        <w:tc>
          <w:tcPr>
            <w:tcW w:w="880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40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879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  <w:tc>
          <w:tcPr>
            <w:tcW w:w="2665" w:type="dxa"/>
            <w:tcBorders>
              <w:left w:val="none" w:sz="0" w:space="0" w:color="auto"/>
              <w:right w:val="none" w:sz="0" w:space="0" w:color="auto"/>
            </w:tcBorders>
          </w:tcPr>
          <w:p w:rsidR="004909A3" w:rsidRDefault="004909A3" w:rsidP="00B32547">
            <w:pPr>
              <w:pStyle w:val="Paragrafoelenco"/>
              <w:ind w:left="0"/>
              <w:jc w:val="both"/>
              <w:cnfStyle w:val="000000100000"/>
              <w:rPr>
                <w:rFonts w:ascii="Times New Roman" w:hAnsi="Times New Roman" w:cs="Times New Roman"/>
                <w:b/>
                <w:i/>
                <w:color w:val="4F81BD" w:themeColor="accent1"/>
                <w:sz w:val="24"/>
              </w:rPr>
            </w:pPr>
          </w:p>
        </w:tc>
      </w:tr>
    </w:tbl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B4680C" w:rsidRPr="00F56684" w:rsidRDefault="00B4680C" w:rsidP="00B4680C"/>
    <w:tbl>
      <w:tblPr>
        <w:tblStyle w:val="Sfondochiaro-Colore11"/>
        <w:tblW w:w="8788" w:type="dxa"/>
        <w:tblInd w:w="534" w:type="dxa"/>
        <w:tblBorders>
          <w:left w:val="single" w:sz="8" w:space="0" w:color="4F81BD" w:themeColor="accent1"/>
          <w:right w:val="single" w:sz="8" w:space="0" w:color="4F81BD" w:themeColor="accent1"/>
          <w:insideH w:val="single" w:sz="8" w:space="0" w:color="4F81BD" w:themeColor="accent1"/>
          <w:insideV w:val="single" w:sz="8" w:space="0" w:color="4F81BD" w:themeColor="accent1"/>
        </w:tblBorders>
        <w:tblLayout w:type="fixed"/>
        <w:tblLook w:val="04A0"/>
      </w:tblPr>
      <w:tblGrid>
        <w:gridCol w:w="992"/>
        <w:gridCol w:w="1701"/>
        <w:gridCol w:w="1559"/>
        <w:gridCol w:w="1701"/>
        <w:gridCol w:w="1559"/>
        <w:gridCol w:w="1276"/>
      </w:tblGrid>
      <w:tr w:rsidR="00B4680C" w:rsidRPr="001F72A1" w:rsidTr="00BE361E">
        <w:trPr>
          <w:cnfStyle w:val="100000000000"/>
        </w:trPr>
        <w:tc>
          <w:tcPr>
            <w:cnfStyle w:val="001000000000"/>
            <w:tcW w:w="9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rPr>
                <w:rFonts w:ascii="Times New Roman" w:hAnsi="Times New Roman" w:cs="Times New Roman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Test case eseguiti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Classi Equivalenze coperte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Input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Atteso</w:t>
            </w:r>
          </w:p>
        </w:tc>
        <w:tc>
          <w:tcPr>
            <w:tcW w:w="1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Output</w:t>
            </w:r>
          </w:p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Effettivo</w:t>
            </w:r>
          </w:p>
        </w:tc>
        <w:tc>
          <w:tcPr>
            <w:tcW w:w="127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4680C" w:rsidRPr="00B32547" w:rsidRDefault="00B4680C" w:rsidP="00361D46">
            <w:pPr>
              <w:jc w:val="center"/>
              <w:cnfStyle w:val="100000000000"/>
              <w:rPr>
                <w:rFonts w:ascii="Times New Roman" w:hAnsi="Times New Roman" w:cs="Times New Roman"/>
                <w:color w:val="4F81BD" w:themeColor="accent1"/>
                <w:szCs w:val="20"/>
              </w:rPr>
            </w:pPr>
            <w:r w:rsidRPr="00B32547">
              <w:rPr>
                <w:rFonts w:ascii="Times New Roman" w:hAnsi="Times New Roman" w:cs="Times New Roman"/>
                <w:color w:val="4F81BD" w:themeColor="accent1"/>
                <w:szCs w:val="20"/>
              </w:rPr>
              <w:t>Esito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lastRenderedPageBreak/>
              <w:t>TC1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B32547" w:rsidRDefault="00313C3C" w:rsidP="00361D46">
            <w:pPr>
              <w:cnfStyle w:val="000000100000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TC2</w:t>
            </w:r>
          </w:p>
        </w:tc>
        <w:tc>
          <w:tcPr>
            <w:tcW w:w="1701" w:type="dxa"/>
          </w:tcPr>
          <w:p w:rsidR="00313C3C" w:rsidRPr="00B32547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TC3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TC4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TC5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>
        <w:trPr>
          <w:trHeight w:val="284"/>
        </w:trPr>
        <w:tc>
          <w:tcPr>
            <w:cnfStyle w:val="001000000000"/>
            <w:tcW w:w="992" w:type="dxa"/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TC6</w:t>
            </w: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:rsidR="00313C3C" w:rsidRPr="00004D0C" w:rsidRDefault="00313C3C" w:rsidP="00361D46">
            <w:pPr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313C3C" w:rsidRDefault="00313C3C" w:rsidP="00313C3C">
            <w:pPr>
              <w:jc w:val="center"/>
              <w:cnfStyle w:val="0000000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  <w:tr w:rsidR="00313C3C" w:rsidRPr="001F72A1" w:rsidTr="00BE361E">
        <w:trPr>
          <w:cnfStyle w:val="000000100000"/>
          <w:trHeight w:val="284"/>
        </w:trPr>
        <w:tc>
          <w:tcPr>
            <w:cnfStyle w:val="001000000000"/>
            <w:tcW w:w="992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EE404F" w:rsidRDefault="00313C3C" w:rsidP="00361D46">
            <w:pPr>
              <w:jc w:val="center"/>
              <w:rPr>
                <w:rFonts w:ascii="Times New Roman" w:hAnsi="Times New Roman" w:cs="Times New Roman"/>
                <w:b w:val="0"/>
                <w:color w:val="4F81BD" w:themeColor="accent1"/>
                <w:sz w:val="20"/>
                <w:szCs w:val="20"/>
              </w:rPr>
            </w:pPr>
            <w:r w:rsidRPr="00EE404F">
              <w:rPr>
                <w:rFonts w:ascii="Times New Roman" w:hAnsi="Times New Roman" w:cs="Times New Roman"/>
                <w:color w:val="4F81BD" w:themeColor="accent1"/>
                <w:sz w:val="20"/>
                <w:szCs w:val="20"/>
              </w:rPr>
              <w:t>TC7</w:t>
            </w: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left w:val="none" w:sz="0" w:space="0" w:color="auto"/>
              <w:right w:val="none" w:sz="0" w:space="0" w:color="auto"/>
            </w:tcBorders>
          </w:tcPr>
          <w:p w:rsidR="00313C3C" w:rsidRPr="00004D0C" w:rsidRDefault="00313C3C" w:rsidP="00361D46">
            <w:pPr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  <w:tcBorders>
              <w:left w:val="none" w:sz="0" w:space="0" w:color="auto"/>
              <w:right w:val="none" w:sz="0" w:space="0" w:color="auto"/>
            </w:tcBorders>
          </w:tcPr>
          <w:p w:rsidR="00313C3C" w:rsidRDefault="00313C3C" w:rsidP="00313C3C">
            <w:pPr>
              <w:jc w:val="center"/>
              <w:cnfStyle w:val="000000100000"/>
            </w:pPr>
            <w:r w:rsidRPr="0089079B">
              <w:rPr>
                <w:rFonts w:ascii="Times New Roman" w:hAnsi="Times New Roman" w:cs="Times New Roman"/>
                <w:sz w:val="24"/>
                <w:szCs w:val="24"/>
              </w:rPr>
              <w:t>Negativo</w:t>
            </w:r>
          </w:p>
        </w:tc>
      </w:tr>
    </w:tbl>
    <w:p w:rsidR="00B4680C" w:rsidRDefault="00B4680C" w:rsidP="00B4680C">
      <w:pPr>
        <w:jc w:val="both"/>
      </w:pPr>
    </w:p>
    <w:p w:rsidR="005D44DF" w:rsidRPr="005D44DF" w:rsidRDefault="005D44DF" w:rsidP="005D44DF">
      <w:pPr>
        <w:jc w:val="both"/>
        <w:rPr>
          <w:rFonts w:ascii="Times New Roman" w:hAnsi="Times New Roman" w:cs="Times New Roman"/>
          <w:b/>
          <w:i/>
          <w:color w:val="4F81BD" w:themeColor="accent1"/>
          <w:sz w:val="24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B172BC" w:rsidRDefault="00E87989" w:rsidP="00E87989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  <w:lang w:val="en-US"/>
        </w:rPr>
      </w:pPr>
    </w:p>
    <w:p w:rsidR="00E87989" w:rsidRPr="00313C3C" w:rsidRDefault="00E87989" w:rsidP="00313C3C">
      <w:pPr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pStyle w:val="Paragrafoelenco"/>
        <w:jc w:val="both"/>
        <w:rPr>
          <w:rFonts w:ascii="Times New Roman" w:hAnsi="Times New Roman" w:cs="Times New Roman"/>
          <w:b/>
          <w:i/>
          <w:color w:val="4F81BD" w:themeColor="accent1"/>
          <w:sz w:val="28"/>
        </w:rPr>
      </w:pPr>
    </w:p>
    <w:p w:rsidR="00E87989" w:rsidRPr="00E87989" w:rsidRDefault="00E87989" w:rsidP="00E87989">
      <w:pPr>
        <w:jc w:val="both"/>
        <w:rPr>
          <w:rFonts w:ascii="Times New Roman" w:hAnsi="Times New Roman" w:cs="Times New Roman"/>
          <w:sz w:val="24"/>
        </w:rPr>
      </w:pPr>
    </w:p>
    <w:sectPr w:rsidR="00E87989" w:rsidRPr="00E87989" w:rsidSect="00695ED9">
      <w:foot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4EE" w:rsidRDefault="007C64EE" w:rsidP="00AC1B6E">
      <w:pPr>
        <w:spacing w:after="0" w:line="240" w:lineRule="auto"/>
      </w:pPr>
      <w:r>
        <w:separator/>
      </w:r>
    </w:p>
  </w:endnote>
  <w:endnote w:type="continuationSeparator" w:id="1">
    <w:p w:rsidR="007C64EE" w:rsidRDefault="007C64EE" w:rsidP="00AC1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6A12" w:rsidRPr="00813D1C" w:rsidRDefault="00106A12" w:rsidP="00695ED9">
    <w:pPr>
      <w:pStyle w:val="Pidipagina"/>
      <w:jc w:val="right"/>
      <w:rPr>
        <w:rFonts w:ascii="Times New Roman" w:hAnsi="Times New Roman"/>
        <w:b/>
        <w:bCs/>
        <w:i/>
        <w:iCs/>
        <w:color w:val="4F81BD"/>
        <w:sz w:val="24"/>
      </w:rPr>
    </w:pPr>
    <w:r w:rsidRPr="00017766">
      <w:rPr>
        <w:rStyle w:val="Enfasiintensa"/>
        <w:rFonts w:ascii="Times New Roman" w:hAnsi="Times New Roman"/>
        <w:sz w:val="24"/>
      </w:rPr>
      <w:t>di Maria</w:t>
    </w:r>
    <w:r>
      <w:rPr>
        <w:rStyle w:val="Enfasiintensa"/>
        <w:rFonts w:ascii="Times New Roman" w:hAnsi="Times New Roman"/>
        <w:sz w:val="24"/>
      </w:rPr>
      <w:t xml:space="preserve"> R</w:t>
    </w:r>
    <w:r w:rsidRPr="00017766">
      <w:rPr>
        <w:rStyle w:val="Enfasiintensa"/>
        <w:rFonts w:ascii="Times New Roman" w:hAnsi="Times New Roman"/>
        <w:sz w:val="24"/>
      </w:rPr>
      <w:t xml:space="preserve">osaria Paone, Marco Grasso e Francesco Pacilio </w:t>
    </w:r>
  </w:p>
  <w:p w:rsidR="00106A12" w:rsidRDefault="00106A12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4EE" w:rsidRDefault="007C64EE" w:rsidP="00AC1B6E">
      <w:pPr>
        <w:spacing w:after="0" w:line="240" w:lineRule="auto"/>
      </w:pPr>
      <w:r>
        <w:separator/>
      </w:r>
    </w:p>
  </w:footnote>
  <w:footnote w:type="continuationSeparator" w:id="1">
    <w:p w:rsidR="007C64EE" w:rsidRDefault="007C64EE" w:rsidP="00AC1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D07725"/>
    <w:multiLevelType w:val="hybridMultilevel"/>
    <w:tmpl w:val="2AA43B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B2BB0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79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5F2979C4"/>
    <w:multiLevelType w:val="hybridMultilevel"/>
    <w:tmpl w:val="C868CA04"/>
    <w:lvl w:ilvl="0" w:tplc="B1D2519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BD3698"/>
    <w:multiLevelType w:val="multilevel"/>
    <w:tmpl w:val="CB9A6F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73DB705A"/>
    <w:multiLevelType w:val="hybridMultilevel"/>
    <w:tmpl w:val="F30472B0"/>
    <w:lvl w:ilvl="0" w:tplc="EEB068A4">
      <w:numFmt w:val="bullet"/>
      <w:lvlText w:val="-"/>
      <w:lvlJc w:val="left"/>
      <w:pPr>
        <w:ind w:left="855" w:hanging="360"/>
      </w:pPr>
      <w:rPr>
        <w:rFonts w:ascii="Times New Roman" w:eastAsiaTheme="minorEastAsia" w:hAnsi="Times New Roman" w:cs="Times New Roman" w:hint="default"/>
        <w:b/>
        <w:i/>
        <w:color w:val="4F81BD" w:themeColor="accent1"/>
        <w:sz w:val="24"/>
      </w:rPr>
    </w:lvl>
    <w:lvl w:ilvl="1" w:tplc="0410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doNotTrackMoves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1B6E"/>
    <w:rsid w:val="0000351F"/>
    <w:rsid w:val="00003639"/>
    <w:rsid w:val="00006CB3"/>
    <w:rsid w:val="000229CC"/>
    <w:rsid w:val="00027192"/>
    <w:rsid w:val="0004712E"/>
    <w:rsid w:val="00054AA1"/>
    <w:rsid w:val="000606ED"/>
    <w:rsid w:val="000621BF"/>
    <w:rsid w:val="00070712"/>
    <w:rsid w:val="0008006D"/>
    <w:rsid w:val="00083AC4"/>
    <w:rsid w:val="00084884"/>
    <w:rsid w:val="000915F9"/>
    <w:rsid w:val="00091726"/>
    <w:rsid w:val="00093563"/>
    <w:rsid w:val="000976E6"/>
    <w:rsid w:val="000979D8"/>
    <w:rsid w:val="000A15BB"/>
    <w:rsid w:val="000A2C8F"/>
    <w:rsid w:val="000A42E3"/>
    <w:rsid w:val="000A50B6"/>
    <w:rsid w:val="000A73C4"/>
    <w:rsid w:val="000B3F00"/>
    <w:rsid w:val="000D1CB7"/>
    <w:rsid w:val="000D2C26"/>
    <w:rsid w:val="000D5808"/>
    <w:rsid w:val="000D5BE7"/>
    <w:rsid w:val="000E083D"/>
    <w:rsid w:val="000E2555"/>
    <w:rsid w:val="000E5163"/>
    <w:rsid w:val="000F1ACE"/>
    <w:rsid w:val="000F2728"/>
    <w:rsid w:val="000F4C02"/>
    <w:rsid w:val="00104C3F"/>
    <w:rsid w:val="00106A12"/>
    <w:rsid w:val="0011476A"/>
    <w:rsid w:val="00115655"/>
    <w:rsid w:val="00125EB6"/>
    <w:rsid w:val="00126F1B"/>
    <w:rsid w:val="00130521"/>
    <w:rsid w:val="00131F7B"/>
    <w:rsid w:val="0013520C"/>
    <w:rsid w:val="0013618E"/>
    <w:rsid w:val="0014052E"/>
    <w:rsid w:val="00143C09"/>
    <w:rsid w:val="001457C6"/>
    <w:rsid w:val="0015018C"/>
    <w:rsid w:val="0015051F"/>
    <w:rsid w:val="00153509"/>
    <w:rsid w:val="001615EB"/>
    <w:rsid w:val="00161E89"/>
    <w:rsid w:val="00163096"/>
    <w:rsid w:val="00163B5F"/>
    <w:rsid w:val="00172482"/>
    <w:rsid w:val="001855B3"/>
    <w:rsid w:val="00185D6B"/>
    <w:rsid w:val="001873DF"/>
    <w:rsid w:val="0019335C"/>
    <w:rsid w:val="001A6A56"/>
    <w:rsid w:val="001A79C2"/>
    <w:rsid w:val="001B017D"/>
    <w:rsid w:val="001B7872"/>
    <w:rsid w:val="001C15EF"/>
    <w:rsid w:val="001C5E24"/>
    <w:rsid w:val="001C7A89"/>
    <w:rsid w:val="001D1383"/>
    <w:rsid w:val="001D45FD"/>
    <w:rsid w:val="001D5714"/>
    <w:rsid w:val="001D79DD"/>
    <w:rsid w:val="001E3D19"/>
    <w:rsid w:val="001E4DDB"/>
    <w:rsid w:val="001E5E88"/>
    <w:rsid w:val="001E785E"/>
    <w:rsid w:val="001F4C50"/>
    <w:rsid w:val="001F65EF"/>
    <w:rsid w:val="002011AC"/>
    <w:rsid w:val="00202A58"/>
    <w:rsid w:val="00203072"/>
    <w:rsid w:val="002050E2"/>
    <w:rsid w:val="00205E97"/>
    <w:rsid w:val="002069EE"/>
    <w:rsid w:val="00220175"/>
    <w:rsid w:val="00224618"/>
    <w:rsid w:val="002266E4"/>
    <w:rsid w:val="00227CEF"/>
    <w:rsid w:val="00227E16"/>
    <w:rsid w:val="00233EB9"/>
    <w:rsid w:val="00235807"/>
    <w:rsid w:val="00235C45"/>
    <w:rsid w:val="00245FCC"/>
    <w:rsid w:val="00254589"/>
    <w:rsid w:val="00256DD5"/>
    <w:rsid w:val="00261E3D"/>
    <w:rsid w:val="00270D03"/>
    <w:rsid w:val="00272F03"/>
    <w:rsid w:val="002753D6"/>
    <w:rsid w:val="00276638"/>
    <w:rsid w:val="00276AE9"/>
    <w:rsid w:val="00277416"/>
    <w:rsid w:val="002811A9"/>
    <w:rsid w:val="00281519"/>
    <w:rsid w:val="00282C7E"/>
    <w:rsid w:val="002847C5"/>
    <w:rsid w:val="00286B9B"/>
    <w:rsid w:val="002A3409"/>
    <w:rsid w:val="002A64F3"/>
    <w:rsid w:val="002B4A08"/>
    <w:rsid w:val="002B6D07"/>
    <w:rsid w:val="002C676B"/>
    <w:rsid w:val="002D33E9"/>
    <w:rsid w:val="002D57DF"/>
    <w:rsid w:val="002D5EFB"/>
    <w:rsid w:val="002E1675"/>
    <w:rsid w:val="002E1E9B"/>
    <w:rsid w:val="002E272B"/>
    <w:rsid w:val="002E31F0"/>
    <w:rsid w:val="002E38E6"/>
    <w:rsid w:val="002E5C30"/>
    <w:rsid w:val="00300EFE"/>
    <w:rsid w:val="003013BD"/>
    <w:rsid w:val="003017B4"/>
    <w:rsid w:val="00313C3C"/>
    <w:rsid w:val="0032054C"/>
    <w:rsid w:val="003212FB"/>
    <w:rsid w:val="00326AE6"/>
    <w:rsid w:val="00326E09"/>
    <w:rsid w:val="00334203"/>
    <w:rsid w:val="00344649"/>
    <w:rsid w:val="0035553B"/>
    <w:rsid w:val="003568B9"/>
    <w:rsid w:val="00361D46"/>
    <w:rsid w:val="00363BCE"/>
    <w:rsid w:val="00366D27"/>
    <w:rsid w:val="00370831"/>
    <w:rsid w:val="00373020"/>
    <w:rsid w:val="003754BC"/>
    <w:rsid w:val="0038433A"/>
    <w:rsid w:val="0038652F"/>
    <w:rsid w:val="003950C4"/>
    <w:rsid w:val="0039658D"/>
    <w:rsid w:val="00396EC1"/>
    <w:rsid w:val="003A32C1"/>
    <w:rsid w:val="003A46A1"/>
    <w:rsid w:val="003A5AC0"/>
    <w:rsid w:val="003A6767"/>
    <w:rsid w:val="003A6C99"/>
    <w:rsid w:val="003A7F1D"/>
    <w:rsid w:val="003B1595"/>
    <w:rsid w:val="003B5A2D"/>
    <w:rsid w:val="003B7102"/>
    <w:rsid w:val="003B75E9"/>
    <w:rsid w:val="003C12ED"/>
    <w:rsid w:val="003C1BEF"/>
    <w:rsid w:val="003D1390"/>
    <w:rsid w:val="003D36FF"/>
    <w:rsid w:val="003D55DE"/>
    <w:rsid w:val="003D57DC"/>
    <w:rsid w:val="003D5D52"/>
    <w:rsid w:val="003E1D14"/>
    <w:rsid w:val="003E3B31"/>
    <w:rsid w:val="003E4EDB"/>
    <w:rsid w:val="003F2FC3"/>
    <w:rsid w:val="00400939"/>
    <w:rsid w:val="00401D20"/>
    <w:rsid w:val="004028FE"/>
    <w:rsid w:val="0041013C"/>
    <w:rsid w:val="0041015B"/>
    <w:rsid w:val="004176E4"/>
    <w:rsid w:val="00423D01"/>
    <w:rsid w:val="00425923"/>
    <w:rsid w:val="00425C56"/>
    <w:rsid w:val="00431080"/>
    <w:rsid w:val="0043296C"/>
    <w:rsid w:val="00437152"/>
    <w:rsid w:val="00461400"/>
    <w:rsid w:val="00461ED0"/>
    <w:rsid w:val="00463D2D"/>
    <w:rsid w:val="0047029F"/>
    <w:rsid w:val="004733F4"/>
    <w:rsid w:val="00480315"/>
    <w:rsid w:val="00481B5E"/>
    <w:rsid w:val="00482389"/>
    <w:rsid w:val="00482E5F"/>
    <w:rsid w:val="00483C6F"/>
    <w:rsid w:val="004875CB"/>
    <w:rsid w:val="004909A3"/>
    <w:rsid w:val="00492260"/>
    <w:rsid w:val="004937A0"/>
    <w:rsid w:val="00494F77"/>
    <w:rsid w:val="00496DBE"/>
    <w:rsid w:val="00496EE8"/>
    <w:rsid w:val="004A215E"/>
    <w:rsid w:val="004A2513"/>
    <w:rsid w:val="004A25E9"/>
    <w:rsid w:val="004A362C"/>
    <w:rsid w:val="004B5687"/>
    <w:rsid w:val="004C031E"/>
    <w:rsid w:val="004C350F"/>
    <w:rsid w:val="004C45DD"/>
    <w:rsid w:val="004C56BC"/>
    <w:rsid w:val="004D097A"/>
    <w:rsid w:val="004D2125"/>
    <w:rsid w:val="004D3104"/>
    <w:rsid w:val="004D59F1"/>
    <w:rsid w:val="004E345F"/>
    <w:rsid w:val="004E68F7"/>
    <w:rsid w:val="004F5CDC"/>
    <w:rsid w:val="00501A0E"/>
    <w:rsid w:val="00506A4A"/>
    <w:rsid w:val="00507E34"/>
    <w:rsid w:val="00511D42"/>
    <w:rsid w:val="005131C0"/>
    <w:rsid w:val="00513B61"/>
    <w:rsid w:val="005157B0"/>
    <w:rsid w:val="00517506"/>
    <w:rsid w:val="005301DB"/>
    <w:rsid w:val="00540112"/>
    <w:rsid w:val="005439BF"/>
    <w:rsid w:val="005453E6"/>
    <w:rsid w:val="00555D71"/>
    <w:rsid w:val="00557493"/>
    <w:rsid w:val="00557AA8"/>
    <w:rsid w:val="00560F85"/>
    <w:rsid w:val="005629FA"/>
    <w:rsid w:val="0057253A"/>
    <w:rsid w:val="00576812"/>
    <w:rsid w:val="00582536"/>
    <w:rsid w:val="005826FE"/>
    <w:rsid w:val="00583C09"/>
    <w:rsid w:val="0058455E"/>
    <w:rsid w:val="005922C1"/>
    <w:rsid w:val="00592736"/>
    <w:rsid w:val="005A121C"/>
    <w:rsid w:val="005A1C84"/>
    <w:rsid w:val="005B097D"/>
    <w:rsid w:val="005B0EB7"/>
    <w:rsid w:val="005B1199"/>
    <w:rsid w:val="005B423C"/>
    <w:rsid w:val="005B43EA"/>
    <w:rsid w:val="005B4E5A"/>
    <w:rsid w:val="005B581A"/>
    <w:rsid w:val="005C2228"/>
    <w:rsid w:val="005D0295"/>
    <w:rsid w:val="005D1DB8"/>
    <w:rsid w:val="005D44DF"/>
    <w:rsid w:val="005D547C"/>
    <w:rsid w:val="005D6D54"/>
    <w:rsid w:val="005E480E"/>
    <w:rsid w:val="005E6C2D"/>
    <w:rsid w:val="005F58BD"/>
    <w:rsid w:val="005F7B8B"/>
    <w:rsid w:val="0060158B"/>
    <w:rsid w:val="00607ECB"/>
    <w:rsid w:val="00611544"/>
    <w:rsid w:val="006132EB"/>
    <w:rsid w:val="006177ED"/>
    <w:rsid w:val="00622186"/>
    <w:rsid w:val="006239D6"/>
    <w:rsid w:val="006252F0"/>
    <w:rsid w:val="006304DA"/>
    <w:rsid w:val="00632142"/>
    <w:rsid w:val="00637EAD"/>
    <w:rsid w:val="0064309E"/>
    <w:rsid w:val="006431DF"/>
    <w:rsid w:val="00645555"/>
    <w:rsid w:val="00650AB8"/>
    <w:rsid w:val="006559C1"/>
    <w:rsid w:val="0065650E"/>
    <w:rsid w:val="00662DF3"/>
    <w:rsid w:val="00662F67"/>
    <w:rsid w:val="00663629"/>
    <w:rsid w:val="00671E1D"/>
    <w:rsid w:val="00672D8F"/>
    <w:rsid w:val="00677A6D"/>
    <w:rsid w:val="0068066E"/>
    <w:rsid w:val="00681063"/>
    <w:rsid w:val="0068443C"/>
    <w:rsid w:val="00684B22"/>
    <w:rsid w:val="006857EE"/>
    <w:rsid w:val="00692CFA"/>
    <w:rsid w:val="00695ED9"/>
    <w:rsid w:val="006A1369"/>
    <w:rsid w:val="006A1A6A"/>
    <w:rsid w:val="006A5870"/>
    <w:rsid w:val="006B210C"/>
    <w:rsid w:val="006B4D86"/>
    <w:rsid w:val="006B7C2F"/>
    <w:rsid w:val="006B7EE5"/>
    <w:rsid w:val="006C0C74"/>
    <w:rsid w:val="006C1C8F"/>
    <w:rsid w:val="006C376F"/>
    <w:rsid w:val="006C4045"/>
    <w:rsid w:val="006C4ADF"/>
    <w:rsid w:val="006C4E01"/>
    <w:rsid w:val="006C52DE"/>
    <w:rsid w:val="006D16B1"/>
    <w:rsid w:val="006D36A3"/>
    <w:rsid w:val="006D441C"/>
    <w:rsid w:val="006D4834"/>
    <w:rsid w:val="006D4C47"/>
    <w:rsid w:val="006E1271"/>
    <w:rsid w:val="006E27CC"/>
    <w:rsid w:val="006E5F7E"/>
    <w:rsid w:val="006E60BE"/>
    <w:rsid w:val="006E6EF2"/>
    <w:rsid w:val="006E7704"/>
    <w:rsid w:val="006E78C3"/>
    <w:rsid w:val="006E7D3A"/>
    <w:rsid w:val="006F2C6D"/>
    <w:rsid w:val="006F4F25"/>
    <w:rsid w:val="006F717C"/>
    <w:rsid w:val="00700D70"/>
    <w:rsid w:val="00700F22"/>
    <w:rsid w:val="0070234E"/>
    <w:rsid w:val="007030A5"/>
    <w:rsid w:val="00704600"/>
    <w:rsid w:val="00706D8F"/>
    <w:rsid w:val="007115F6"/>
    <w:rsid w:val="0071664E"/>
    <w:rsid w:val="00716E3B"/>
    <w:rsid w:val="00720CEF"/>
    <w:rsid w:val="00721A17"/>
    <w:rsid w:val="0072565D"/>
    <w:rsid w:val="00730AEB"/>
    <w:rsid w:val="00737F06"/>
    <w:rsid w:val="0074312E"/>
    <w:rsid w:val="00747784"/>
    <w:rsid w:val="00752E7E"/>
    <w:rsid w:val="007551E5"/>
    <w:rsid w:val="007608D3"/>
    <w:rsid w:val="007721C4"/>
    <w:rsid w:val="007764A1"/>
    <w:rsid w:val="00776A1E"/>
    <w:rsid w:val="00777A79"/>
    <w:rsid w:val="00783AF0"/>
    <w:rsid w:val="00784D94"/>
    <w:rsid w:val="007853AF"/>
    <w:rsid w:val="007903F3"/>
    <w:rsid w:val="00792482"/>
    <w:rsid w:val="00792C90"/>
    <w:rsid w:val="007A0AC0"/>
    <w:rsid w:val="007A5BF0"/>
    <w:rsid w:val="007A6D50"/>
    <w:rsid w:val="007B0C6C"/>
    <w:rsid w:val="007B30D1"/>
    <w:rsid w:val="007C1DC3"/>
    <w:rsid w:val="007C467B"/>
    <w:rsid w:val="007C4B18"/>
    <w:rsid w:val="007C57CA"/>
    <w:rsid w:val="007C60E7"/>
    <w:rsid w:val="007C64EE"/>
    <w:rsid w:val="007C7ED4"/>
    <w:rsid w:val="007D21E0"/>
    <w:rsid w:val="007D37C3"/>
    <w:rsid w:val="007D4272"/>
    <w:rsid w:val="007D4385"/>
    <w:rsid w:val="007D59FB"/>
    <w:rsid w:val="007D6839"/>
    <w:rsid w:val="007D785F"/>
    <w:rsid w:val="007E1033"/>
    <w:rsid w:val="007E11FD"/>
    <w:rsid w:val="007E5EF8"/>
    <w:rsid w:val="007F5908"/>
    <w:rsid w:val="0080206B"/>
    <w:rsid w:val="00804B6D"/>
    <w:rsid w:val="00811978"/>
    <w:rsid w:val="008152C5"/>
    <w:rsid w:val="0081702B"/>
    <w:rsid w:val="00822739"/>
    <w:rsid w:val="008232C6"/>
    <w:rsid w:val="00826162"/>
    <w:rsid w:val="00832F5C"/>
    <w:rsid w:val="00841DAD"/>
    <w:rsid w:val="00844638"/>
    <w:rsid w:val="00846DE3"/>
    <w:rsid w:val="008522D7"/>
    <w:rsid w:val="00855087"/>
    <w:rsid w:val="00855379"/>
    <w:rsid w:val="00856573"/>
    <w:rsid w:val="008765A3"/>
    <w:rsid w:val="008770D8"/>
    <w:rsid w:val="00881716"/>
    <w:rsid w:val="00882652"/>
    <w:rsid w:val="00882AF2"/>
    <w:rsid w:val="0088345B"/>
    <w:rsid w:val="00885266"/>
    <w:rsid w:val="00885618"/>
    <w:rsid w:val="008915A6"/>
    <w:rsid w:val="0089392C"/>
    <w:rsid w:val="008A42C6"/>
    <w:rsid w:val="008A4481"/>
    <w:rsid w:val="008B68AE"/>
    <w:rsid w:val="008B71AA"/>
    <w:rsid w:val="008B7F8C"/>
    <w:rsid w:val="008C22D8"/>
    <w:rsid w:val="008C50BD"/>
    <w:rsid w:val="008C51B1"/>
    <w:rsid w:val="008C580B"/>
    <w:rsid w:val="008C6127"/>
    <w:rsid w:val="008D0F97"/>
    <w:rsid w:val="008D1C99"/>
    <w:rsid w:val="008D1F05"/>
    <w:rsid w:val="008D6107"/>
    <w:rsid w:val="008D6496"/>
    <w:rsid w:val="008D7052"/>
    <w:rsid w:val="008D750B"/>
    <w:rsid w:val="008D78F4"/>
    <w:rsid w:val="008E122C"/>
    <w:rsid w:val="008E226C"/>
    <w:rsid w:val="008E47FC"/>
    <w:rsid w:val="008E5CD6"/>
    <w:rsid w:val="008E5D4C"/>
    <w:rsid w:val="008E7FC2"/>
    <w:rsid w:val="008F0458"/>
    <w:rsid w:val="008F3914"/>
    <w:rsid w:val="00901445"/>
    <w:rsid w:val="00904BF8"/>
    <w:rsid w:val="00910742"/>
    <w:rsid w:val="009122B3"/>
    <w:rsid w:val="00912B5C"/>
    <w:rsid w:val="0091371E"/>
    <w:rsid w:val="0091389A"/>
    <w:rsid w:val="00914408"/>
    <w:rsid w:val="00915B81"/>
    <w:rsid w:val="00916AAE"/>
    <w:rsid w:val="00924DAB"/>
    <w:rsid w:val="00927E2F"/>
    <w:rsid w:val="00932331"/>
    <w:rsid w:val="009350A9"/>
    <w:rsid w:val="0093641F"/>
    <w:rsid w:val="009364BB"/>
    <w:rsid w:val="009447E8"/>
    <w:rsid w:val="009458C5"/>
    <w:rsid w:val="00951446"/>
    <w:rsid w:val="00951677"/>
    <w:rsid w:val="009528EF"/>
    <w:rsid w:val="00952B50"/>
    <w:rsid w:val="00953339"/>
    <w:rsid w:val="00966282"/>
    <w:rsid w:val="00967505"/>
    <w:rsid w:val="009678CB"/>
    <w:rsid w:val="0097364B"/>
    <w:rsid w:val="0097432E"/>
    <w:rsid w:val="00985F4C"/>
    <w:rsid w:val="00986B03"/>
    <w:rsid w:val="00987485"/>
    <w:rsid w:val="009877DA"/>
    <w:rsid w:val="00991A25"/>
    <w:rsid w:val="009920A9"/>
    <w:rsid w:val="00995E05"/>
    <w:rsid w:val="00995E38"/>
    <w:rsid w:val="009A0DEF"/>
    <w:rsid w:val="009A3021"/>
    <w:rsid w:val="009A795F"/>
    <w:rsid w:val="009B40D8"/>
    <w:rsid w:val="009C2971"/>
    <w:rsid w:val="009C30C9"/>
    <w:rsid w:val="009C3D85"/>
    <w:rsid w:val="009C634A"/>
    <w:rsid w:val="009C762E"/>
    <w:rsid w:val="009D2B49"/>
    <w:rsid w:val="009D5AB3"/>
    <w:rsid w:val="009D6E76"/>
    <w:rsid w:val="009E3724"/>
    <w:rsid w:val="009E3C4B"/>
    <w:rsid w:val="009F18F0"/>
    <w:rsid w:val="009F1AD3"/>
    <w:rsid w:val="009F41A4"/>
    <w:rsid w:val="009F726C"/>
    <w:rsid w:val="00A04607"/>
    <w:rsid w:val="00A05847"/>
    <w:rsid w:val="00A068DD"/>
    <w:rsid w:val="00A10790"/>
    <w:rsid w:val="00A14840"/>
    <w:rsid w:val="00A20EF9"/>
    <w:rsid w:val="00A2353F"/>
    <w:rsid w:val="00A23BB9"/>
    <w:rsid w:val="00A24D5D"/>
    <w:rsid w:val="00A31574"/>
    <w:rsid w:val="00A326F4"/>
    <w:rsid w:val="00A33086"/>
    <w:rsid w:val="00A33C70"/>
    <w:rsid w:val="00A362F8"/>
    <w:rsid w:val="00A364DD"/>
    <w:rsid w:val="00A375BD"/>
    <w:rsid w:val="00A514DC"/>
    <w:rsid w:val="00A543F1"/>
    <w:rsid w:val="00A62A32"/>
    <w:rsid w:val="00A62E24"/>
    <w:rsid w:val="00A66F7D"/>
    <w:rsid w:val="00A67DAF"/>
    <w:rsid w:val="00A71D67"/>
    <w:rsid w:val="00A80919"/>
    <w:rsid w:val="00A8122D"/>
    <w:rsid w:val="00A868AE"/>
    <w:rsid w:val="00A90E20"/>
    <w:rsid w:val="00A9411F"/>
    <w:rsid w:val="00A95A2F"/>
    <w:rsid w:val="00A95B18"/>
    <w:rsid w:val="00AA07CB"/>
    <w:rsid w:val="00AA4B89"/>
    <w:rsid w:val="00AA6C44"/>
    <w:rsid w:val="00AB62CF"/>
    <w:rsid w:val="00AB67CB"/>
    <w:rsid w:val="00AC1B6E"/>
    <w:rsid w:val="00AC4934"/>
    <w:rsid w:val="00AD2DF5"/>
    <w:rsid w:val="00AD4572"/>
    <w:rsid w:val="00AE183D"/>
    <w:rsid w:val="00AE360E"/>
    <w:rsid w:val="00AE71FC"/>
    <w:rsid w:val="00AF3778"/>
    <w:rsid w:val="00AF3E25"/>
    <w:rsid w:val="00AF6F37"/>
    <w:rsid w:val="00B13A93"/>
    <w:rsid w:val="00B1454E"/>
    <w:rsid w:val="00B172BC"/>
    <w:rsid w:val="00B256FF"/>
    <w:rsid w:val="00B27E5C"/>
    <w:rsid w:val="00B309DD"/>
    <w:rsid w:val="00B30D8B"/>
    <w:rsid w:val="00B312F5"/>
    <w:rsid w:val="00B32547"/>
    <w:rsid w:val="00B36DEE"/>
    <w:rsid w:val="00B4680C"/>
    <w:rsid w:val="00B4689B"/>
    <w:rsid w:val="00B54C49"/>
    <w:rsid w:val="00B55EBF"/>
    <w:rsid w:val="00B5717E"/>
    <w:rsid w:val="00B57DD3"/>
    <w:rsid w:val="00B57F79"/>
    <w:rsid w:val="00B6298F"/>
    <w:rsid w:val="00B62D8F"/>
    <w:rsid w:val="00B6322E"/>
    <w:rsid w:val="00B633AC"/>
    <w:rsid w:val="00B63C68"/>
    <w:rsid w:val="00B67137"/>
    <w:rsid w:val="00B67B4F"/>
    <w:rsid w:val="00B7149A"/>
    <w:rsid w:val="00B72B2C"/>
    <w:rsid w:val="00B73603"/>
    <w:rsid w:val="00B75B6A"/>
    <w:rsid w:val="00B80C96"/>
    <w:rsid w:val="00B822E5"/>
    <w:rsid w:val="00B84629"/>
    <w:rsid w:val="00B85DB1"/>
    <w:rsid w:val="00B864C4"/>
    <w:rsid w:val="00B93CAB"/>
    <w:rsid w:val="00B93F43"/>
    <w:rsid w:val="00BA2F1A"/>
    <w:rsid w:val="00BA3A60"/>
    <w:rsid w:val="00BA7814"/>
    <w:rsid w:val="00BB0D0D"/>
    <w:rsid w:val="00BB64A0"/>
    <w:rsid w:val="00BB700B"/>
    <w:rsid w:val="00BC036D"/>
    <w:rsid w:val="00BC324B"/>
    <w:rsid w:val="00BC3A92"/>
    <w:rsid w:val="00BC4AA5"/>
    <w:rsid w:val="00BC5692"/>
    <w:rsid w:val="00BC6081"/>
    <w:rsid w:val="00BD0D81"/>
    <w:rsid w:val="00BD10E6"/>
    <w:rsid w:val="00BD1F9F"/>
    <w:rsid w:val="00BD4623"/>
    <w:rsid w:val="00BE25DE"/>
    <w:rsid w:val="00BE32F9"/>
    <w:rsid w:val="00BE361E"/>
    <w:rsid w:val="00BE4114"/>
    <w:rsid w:val="00BE41C2"/>
    <w:rsid w:val="00BE64E8"/>
    <w:rsid w:val="00BF2722"/>
    <w:rsid w:val="00BF2C79"/>
    <w:rsid w:val="00BF3F85"/>
    <w:rsid w:val="00C01FF6"/>
    <w:rsid w:val="00C0413A"/>
    <w:rsid w:val="00C06093"/>
    <w:rsid w:val="00C10FE4"/>
    <w:rsid w:val="00C123D2"/>
    <w:rsid w:val="00C12A01"/>
    <w:rsid w:val="00C15CE2"/>
    <w:rsid w:val="00C16DDC"/>
    <w:rsid w:val="00C20B3D"/>
    <w:rsid w:val="00C40506"/>
    <w:rsid w:val="00C4158A"/>
    <w:rsid w:val="00C43D3F"/>
    <w:rsid w:val="00C646D4"/>
    <w:rsid w:val="00C65D73"/>
    <w:rsid w:val="00C74A07"/>
    <w:rsid w:val="00C7521B"/>
    <w:rsid w:val="00C90E46"/>
    <w:rsid w:val="00C919E0"/>
    <w:rsid w:val="00C92B5E"/>
    <w:rsid w:val="00C934BF"/>
    <w:rsid w:val="00C939EB"/>
    <w:rsid w:val="00C978A5"/>
    <w:rsid w:val="00CA1826"/>
    <w:rsid w:val="00CA34D6"/>
    <w:rsid w:val="00CA68C9"/>
    <w:rsid w:val="00CB0020"/>
    <w:rsid w:val="00CB23FE"/>
    <w:rsid w:val="00CB3995"/>
    <w:rsid w:val="00CB5B13"/>
    <w:rsid w:val="00CC1204"/>
    <w:rsid w:val="00CC3071"/>
    <w:rsid w:val="00CC5771"/>
    <w:rsid w:val="00CD1C52"/>
    <w:rsid w:val="00CD43C9"/>
    <w:rsid w:val="00CE102B"/>
    <w:rsid w:val="00CE58EE"/>
    <w:rsid w:val="00CF0A6C"/>
    <w:rsid w:val="00CF1EC8"/>
    <w:rsid w:val="00CF30A3"/>
    <w:rsid w:val="00CF6194"/>
    <w:rsid w:val="00D0020C"/>
    <w:rsid w:val="00D06253"/>
    <w:rsid w:val="00D11DF9"/>
    <w:rsid w:val="00D15BFC"/>
    <w:rsid w:val="00D17718"/>
    <w:rsid w:val="00D218B8"/>
    <w:rsid w:val="00D22F48"/>
    <w:rsid w:val="00D2337E"/>
    <w:rsid w:val="00D26027"/>
    <w:rsid w:val="00D30141"/>
    <w:rsid w:val="00D342F6"/>
    <w:rsid w:val="00D363C1"/>
    <w:rsid w:val="00D41615"/>
    <w:rsid w:val="00D41E99"/>
    <w:rsid w:val="00D436CA"/>
    <w:rsid w:val="00D51A55"/>
    <w:rsid w:val="00D52BBA"/>
    <w:rsid w:val="00D53C0F"/>
    <w:rsid w:val="00D60841"/>
    <w:rsid w:val="00D634EE"/>
    <w:rsid w:val="00D672A9"/>
    <w:rsid w:val="00D67BC4"/>
    <w:rsid w:val="00D700BF"/>
    <w:rsid w:val="00D73CDE"/>
    <w:rsid w:val="00D7508A"/>
    <w:rsid w:val="00D85C64"/>
    <w:rsid w:val="00D90966"/>
    <w:rsid w:val="00D947DE"/>
    <w:rsid w:val="00DA0370"/>
    <w:rsid w:val="00DA19D1"/>
    <w:rsid w:val="00DB1BB7"/>
    <w:rsid w:val="00DB4B7D"/>
    <w:rsid w:val="00DB5EA8"/>
    <w:rsid w:val="00DB7AB9"/>
    <w:rsid w:val="00DC1D5A"/>
    <w:rsid w:val="00DC69CC"/>
    <w:rsid w:val="00DC79F8"/>
    <w:rsid w:val="00DD2BD4"/>
    <w:rsid w:val="00DD6758"/>
    <w:rsid w:val="00DD6D14"/>
    <w:rsid w:val="00DE0CED"/>
    <w:rsid w:val="00DE2608"/>
    <w:rsid w:val="00DE5F5A"/>
    <w:rsid w:val="00DF1323"/>
    <w:rsid w:val="00DF1AF8"/>
    <w:rsid w:val="00DF49DC"/>
    <w:rsid w:val="00E01E86"/>
    <w:rsid w:val="00E045ED"/>
    <w:rsid w:val="00E04F72"/>
    <w:rsid w:val="00E05870"/>
    <w:rsid w:val="00E06279"/>
    <w:rsid w:val="00E06F4B"/>
    <w:rsid w:val="00E160F5"/>
    <w:rsid w:val="00E22269"/>
    <w:rsid w:val="00E235B4"/>
    <w:rsid w:val="00E36C89"/>
    <w:rsid w:val="00E371CA"/>
    <w:rsid w:val="00E3751F"/>
    <w:rsid w:val="00E43547"/>
    <w:rsid w:val="00E440E9"/>
    <w:rsid w:val="00E44209"/>
    <w:rsid w:val="00E51A41"/>
    <w:rsid w:val="00E5293E"/>
    <w:rsid w:val="00E52DF6"/>
    <w:rsid w:val="00E572B5"/>
    <w:rsid w:val="00E765C9"/>
    <w:rsid w:val="00E81029"/>
    <w:rsid w:val="00E8464E"/>
    <w:rsid w:val="00E87989"/>
    <w:rsid w:val="00E87D43"/>
    <w:rsid w:val="00E91B26"/>
    <w:rsid w:val="00E92060"/>
    <w:rsid w:val="00E93635"/>
    <w:rsid w:val="00E93CE3"/>
    <w:rsid w:val="00E94874"/>
    <w:rsid w:val="00EB691A"/>
    <w:rsid w:val="00EB72B2"/>
    <w:rsid w:val="00EC12D6"/>
    <w:rsid w:val="00EC1476"/>
    <w:rsid w:val="00EC1C95"/>
    <w:rsid w:val="00EC1CD1"/>
    <w:rsid w:val="00EC3891"/>
    <w:rsid w:val="00EC6B7F"/>
    <w:rsid w:val="00EC7FEE"/>
    <w:rsid w:val="00ED19F2"/>
    <w:rsid w:val="00ED3256"/>
    <w:rsid w:val="00ED5B09"/>
    <w:rsid w:val="00EE63CB"/>
    <w:rsid w:val="00EF0C91"/>
    <w:rsid w:val="00EF4462"/>
    <w:rsid w:val="00EF4AA2"/>
    <w:rsid w:val="00EF638A"/>
    <w:rsid w:val="00EF6D72"/>
    <w:rsid w:val="00EF773E"/>
    <w:rsid w:val="00EF79C7"/>
    <w:rsid w:val="00F003B5"/>
    <w:rsid w:val="00F0119C"/>
    <w:rsid w:val="00F03EFC"/>
    <w:rsid w:val="00F05476"/>
    <w:rsid w:val="00F05D27"/>
    <w:rsid w:val="00F1122A"/>
    <w:rsid w:val="00F11646"/>
    <w:rsid w:val="00F12ACC"/>
    <w:rsid w:val="00F147F2"/>
    <w:rsid w:val="00F157E3"/>
    <w:rsid w:val="00F17837"/>
    <w:rsid w:val="00F178A5"/>
    <w:rsid w:val="00F2242F"/>
    <w:rsid w:val="00F32025"/>
    <w:rsid w:val="00F3351A"/>
    <w:rsid w:val="00F34385"/>
    <w:rsid w:val="00F34561"/>
    <w:rsid w:val="00F34F59"/>
    <w:rsid w:val="00F37B5A"/>
    <w:rsid w:val="00F41F8D"/>
    <w:rsid w:val="00F46661"/>
    <w:rsid w:val="00F5092D"/>
    <w:rsid w:val="00F52BD8"/>
    <w:rsid w:val="00F54DF6"/>
    <w:rsid w:val="00F55C24"/>
    <w:rsid w:val="00F56684"/>
    <w:rsid w:val="00F56CE3"/>
    <w:rsid w:val="00F60842"/>
    <w:rsid w:val="00F60CED"/>
    <w:rsid w:val="00F60FF8"/>
    <w:rsid w:val="00F61329"/>
    <w:rsid w:val="00F62BA9"/>
    <w:rsid w:val="00F749FD"/>
    <w:rsid w:val="00F776EF"/>
    <w:rsid w:val="00F82046"/>
    <w:rsid w:val="00F84866"/>
    <w:rsid w:val="00F9047A"/>
    <w:rsid w:val="00F90BAD"/>
    <w:rsid w:val="00F91E8F"/>
    <w:rsid w:val="00F94C52"/>
    <w:rsid w:val="00F9749C"/>
    <w:rsid w:val="00FA0763"/>
    <w:rsid w:val="00FA10B2"/>
    <w:rsid w:val="00FA2343"/>
    <w:rsid w:val="00FA2F19"/>
    <w:rsid w:val="00FA51C5"/>
    <w:rsid w:val="00FA65B4"/>
    <w:rsid w:val="00FB346B"/>
    <w:rsid w:val="00FB3A4B"/>
    <w:rsid w:val="00FB648F"/>
    <w:rsid w:val="00FB7F0A"/>
    <w:rsid w:val="00FC77B0"/>
    <w:rsid w:val="00FC7ADE"/>
    <w:rsid w:val="00FD47F1"/>
    <w:rsid w:val="00FD57E6"/>
    <w:rsid w:val="00FE38DB"/>
    <w:rsid w:val="00FE53AA"/>
    <w:rsid w:val="00FE6470"/>
    <w:rsid w:val="00FE7A2F"/>
    <w:rsid w:val="00FE7A85"/>
    <w:rsid w:val="00FF2834"/>
    <w:rsid w:val="00FF32F1"/>
    <w:rsid w:val="00FF3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AC1B6E"/>
    <w:rPr>
      <w:rFonts w:eastAsiaTheme="minorEastAsia"/>
      <w:lang w:eastAsia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95E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C1B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intensa">
    <w:name w:val="Intense Emphasis"/>
    <w:basedOn w:val="Carpredefinitoparagrafo"/>
    <w:uiPriority w:val="21"/>
    <w:qFormat/>
    <w:rsid w:val="00AC1B6E"/>
    <w:rPr>
      <w:b/>
      <w:bCs/>
      <w:i/>
      <w:iCs/>
      <w:color w:val="4F81BD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C1B6E"/>
    <w:rPr>
      <w:rFonts w:eastAsiaTheme="minorEastAsia"/>
      <w:lang w:eastAsia="it-IT"/>
    </w:rPr>
  </w:style>
  <w:style w:type="paragraph" w:styleId="Pidipagina">
    <w:name w:val="footer"/>
    <w:basedOn w:val="Normale"/>
    <w:link w:val="PidipaginaCarattere"/>
    <w:uiPriority w:val="99"/>
    <w:semiHidden/>
    <w:unhideWhenUsed/>
    <w:rsid w:val="00AC1B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C1B6E"/>
    <w:rPr>
      <w:rFonts w:eastAsiaTheme="minorEastAsia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C1B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95E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it-IT"/>
    </w:rPr>
  </w:style>
  <w:style w:type="paragraph" w:customStyle="1" w:styleId="Tabletext">
    <w:name w:val="Tabletext"/>
    <w:basedOn w:val="Normale"/>
    <w:rsid w:val="00695ED9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Paragrafoelenco">
    <w:name w:val="List Paragraph"/>
    <w:basedOn w:val="Normale"/>
    <w:uiPriority w:val="34"/>
    <w:qFormat/>
    <w:rsid w:val="00E87989"/>
    <w:pPr>
      <w:ind w:left="720"/>
      <w:contextualSpacing/>
    </w:pPr>
  </w:style>
  <w:style w:type="table" w:styleId="Grigliatabella">
    <w:name w:val="Table Grid"/>
    <w:basedOn w:val="Tabellanormale"/>
    <w:uiPriority w:val="59"/>
    <w:rsid w:val="00F224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basedOn w:val="Tabellanormale"/>
    <w:uiPriority w:val="60"/>
    <w:rsid w:val="00F2242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Didascalia">
    <w:name w:val="caption"/>
    <w:basedOn w:val="Normale"/>
    <w:next w:val="Normale"/>
    <w:uiPriority w:val="35"/>
    <w:unhideWhenUsed/>
    <w:qFormat/>
    <w:rsid w:val="00F56684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7784"/>
    <w:pPr>
      <w:outlineLvl w:val="9"/>
    </w:pPr>
    <w:rPr>
      <w:lang w:eastAsia="en-US"/>
    </w:rPr>
  </w:style>
  <w:style w:type="paragraph" w:styleId="Sommario2">
    <w:name w:val="toc 2"/>
    <w:basedOn w:val="Normale"/>
    <w:next w:val="Normale"/>
    <w:autoRedefine/>
    <w:uiPriority w:val="39"/>
    <w:unhideWhenUsed/>
    <w:qFormat/>
    <w:rsid w:val="00747784"/>
    <w:pPr>
      <w:spacing w:after="100"/>
      <w:ind w:left="220"/>
    </w:pPr>
    <w:rPr>
      <w:lang w:eastAsia="en-US"/>
    </w:rPr>
  </w:style>
  <w:style w:type="paragraph" w:styleId="Sommario1">
    <w:name w:val="toc 1"/>
    <w:basedOn w:val="Normale"/>
    <w:next w:val="Normale"/>
    <w:autoRedefine/>
    <w:uiPriority w:val="39"/>
    <w:semiHidden/>
    <w:unhideWhenUsed/>
    <w:qFormat/>
    <w:rsid w:val="00747784"/>
    <w:pPr>
      <w:spacing w:after="100"/>
    </w:pPr>
    <w:rPr>
      <w:lang w:eastAsia="en-US"/>
    </w:rPr>
  </w:style>
  <w:style w:type="paragraph" w:styleId="Sommario3">
    <w:name w:val="toc 3"/>
    <w:basedOn w:val="Normale"/>
    <w:next w:val="Normale"/>
    <w:autoRedefine/>
    <w:uiPriority w:val="39"/>
    <w:semiHidden/>
    <w:unhideWhenUsed/>
    <w:qFormat/>
    <w:rsid w:val="00747784"/>
    <w:pPr>
      <w:spacing w:after="100"/>
      <w:ind w:left="440"/>
    </w:pPr>
    <w:rPr>
      <w:lang w:eastAsia="en-US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477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47784"/>
    <w:rPr>
      <w:rFonts w:ascii="Tahoma" w:eastAsiaTheme="minorEastAsia" w:hAnsi="Tahoma" w:cs="Tahoma"/>
      <w:sz w:val="16"/>
      <w:szCs w:val="16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747784"/>
    <w:rPr>
      <w:color w:val="0000FF" w:themeColor="hyperlink"/>
      <w:u w:val="single"/>
    </w:rPr>
  </w:style>
  <w:style w:type="paragraph" w:customStyle="1" w:styleId="ListParagraph">
    <w:name w:val="List Paragraph"/>
    <w:basedOn w:val="Normale"/>
    <w:rsid w:val="003212FB"/>
    <w:pPr>
      <w:ind w:left="720"/>
    </w:pPr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0DCBAF-5B72-46D9-B5E7-E93223C64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92</Pages>
  <Words>11226</Words>
  <Characters>63989</Characters>
  <Application>Microsoft Office Word</Application>
  <DocSecurity>0</DocSecurity>
  <Lines>533</Lines>
  <Paragraphs>150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 &amp; co</Company>
  <LinksUpToDate>false</LinksUpToDate>
  <CharactersWithSpaces>75065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458</cp:revision>
  <dcterms:created xsi:type="dcterms:W3CDTF">2009-05-27T18:20:00Z</dcterms:created>
  <dcterms:modified xsi:type="dcterms:W3CDTF">2009-06-04T15:36:00Z</dcterms:modified>
</cp:coreProperties>
</file>